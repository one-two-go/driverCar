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156" w:line="400" w:lineRule="exact"/>
        <w:jc w:val="center"/>
        <w:rPr>
          <w:sz w:val="32"/>
          <w:szCs w:val="32"/>
        </w:rPr>
      </w:pP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-424815</wp:posOffset>
                </wp:positionH>
                <wp:positionV relativeFrom="paragraph">
                  <wp:posOffset>-365125</wp:posOffset>
                </wp:positionV>
                <wp:extent cx="3175" cy="9719945"/>
                <wp:effectExtent l="0" t="0" r="34925" b="33655"/>
                <wp:wrapNone/>
                <wp:docPr id="2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971994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-33.45pt;margin-top:-28.75pt;height:765.35pt;width:0.25pt;z-index:251661312;mso-width-relative:page;mso-height-relative:page;" filled="f" stroked="t" coordsize="21600,21600" o:gfxdata="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446JDtoAAAAMAQAADwAAAAAAAAABACAAAAAiAAAAZHJzL2Rv&#10;d25yZXYueG1sUEsBAhQAFAAAAAgAh07iQNIDWo3GAQAAlAMAAA4AAAAAAAAAAQAgAAAAKQEAAGRy&#10;cy9lMm9Eb2MueG1sUEsFBgAAAAAGAAYAWQEAAGEFAAAAAA==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-170815</wp:posOffset>
                </wp:positionH>
                <wp:positionV relativeFrom="paragraph">
                  <wp:posOffset>-365125</wp:posOffset>
                </wp:positionV>
                <wp:extent cx="1905" cy="9719945"/>
                <wp:effectExtent l="0" t="0" r="36195" b="33655"/>
                <wp:wrapNone/>
                <wp:docPr id="1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" cy="9719945"/>
                        </a:xfrm>
                        <a:prstGeom prst="straightConnector1">
                          <a:avLst/>
                        </a:prstGeom>
                        <a:ln w="2159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-13.45pt;margin-top:-28.75pt;height:765.35pt;width:0.15pt;z-index:251660288;mso-width-relative:page;mso-height-relative:page;" filled="f" stroked="t" coordsize="21600,21600" o:gfxdata="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BHvcODbAAAADAEAAA8AAAAAAAAAAQAgAAAAIgAAAGRycy9k&#10;b3ducmV2LnhtbFBLAQIUABQAAAAIAIdO4kDBxl4sxgEAAJYDAAAOAAAAAAAAAAEAIAAAACoBAABk&#10;cnMvZTJvRG9jLnhtbFBLBQYAAAAABgAGAFkBAABiBQAAAAA=&#10;">
                <v:fill on="f" focussize="0,0"/>
                <v:stroke weight="1.7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sz w:val="32"/>
          <w:szCs w:val="32"/>
        </w:rPr>
        <w:t>大数据</w:t>
      </w:r>
      <w:r>
        <w:rPr>
          <w:b/>
          <w:sz w:val="32"/>
          <w:szCs w:val="32"/>
        </w:rPr>
        <w:t>11</w:t>
      </w:r>
      <w:r>
        <w:rPr>
          <w:rFonts w:hint="eastAsia"/>
          <w:b/>
          <w:sz w:val="32"/>
          <w:szCs w:val="32"/>
        </w:rPr>
        <w:t>月专业七《SSM》月考技能题</w:t>
      </w:r>
      <w:r>
        <w:rPr>
          <w:b/>
          <w:sz w:val="32"/>
          <w:szCs w:val="32"/>
        </w:rPr>
        <w:t>(A</w:t>
      </w:r>
      <w:r>
        <w:rPr>
          <w:rFonts w:hint="eastAsia"/>
          <w:b/>
          <w:sz w:val="32"/>
          <w:szCs w:val="32"/>
        </w:rPr>
        <w:t>卷)</w:t>
      </w:r>
      <w:r>
        <w:rPr>
          <w:rFonts w:hint="eastAsia"/>
          <w:sz w:val="32"/>
          <w:szCs w:val="32"/>
        </w:rPr>
        <w:t>——张纪豪</w:t>
      </w:r>
    </w:p>
    <w:p>
      <w:pPr>
        <w:spacing w:before="156" w:line="240" w:lineRule="exact"/>
        <w:ind w:firstLine="567" w:firstLineChars="270"/>
        <w:jc w:val="left"/>
        <w:rPr>
          <w:rFonts w:ascii="宋体" w:hAnsi="宋体"/>
          <w:szCs w:val="21"/>
        </w:rPr>
      </w:pPr>
    </w:p>
    <w:tbl>
      <w:tblPr>
        <w:tblStyle w:val="9"/>
        <w:tblW w:w="747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986"/>
        <w:gridCol w:w="1129"/>
        <w:gridCol w:w="1129"/>
        <w:gridCol w:w="1591"/>
        <w:gridCol w:w="1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题号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一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二</w:t>
            </w: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总分</w:t>
            </w: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批卷人</w:t>
            </w:r>
          </w:p>
        </w:tc>
        <w:tc>
          <w:tcPr>
            <w:tcW w:w="1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  <w:jc w:val="center"/>
        </w:trPr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得分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after="120" w:line="400" w:lineRule="exact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1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56" w:after="120" w:line="400" w:lineRule="exact"/>
              <w:rPr>
                <w:rFonts w:ascii="宋体" w:hAnsi="宋体"/>
                <w:b/>
                <w:sz w:val="24"/>
                <w:szCs w:val="24"/>
              </w:rPr>
            </w:pPr>
          </w:p>
        </w:tc>
      </w:tr>
    </w:tbl>
    <w:p>
      <w:pPr>
        <w:spacing w:before="156" w:line="240" w:lineRule="exact"/>
        <w:ind w:firstLine="567" w:firstLineChars="270"/>
        <w:jc w:val="left"/>
        <w:rPr>
          <w:rFonts w:ascii="宋体" w:hAnsi="宋体"/>
          <w:szCs w:val="21"/>
        </w:rPr>
      </w:pPr>
    </w:p>
    <w:p>
      <w:pPr>
        <w:pStyle w:val="2"/>
        <w:spacing w:before="156"/>
      </w:pPr>
      <w:r>
        <w:rPr>
          <w:rFonts w:ascii="宋体" w:hAnsi="宋体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-801370</wp:posOffset>
                </wp:positionH>
                <wp:positionV relativeFrom="paragraph">
                  <wp:posOffset>221615</wp:posOffset>
                </wp:positionV>
                <wp:extent cx="348615" cy="4374515"/>
                <wp:effectExtent l="0" t="0" r="0" b="6985"/>
                <wp:wrapNone/>
                <wp:docPr id="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540" cy="437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0" w:beforeLines="0" w:line="240" w:lineRule="auto"/>
                              <w:rPr>
                                <w:spacing w:val="6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pacing w:val="60"/>
                              </w:rPr>
                              <w:t>学院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>__   __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班级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 xml:space="preserve">_    </w:t>
                            </w:r>
                            <w:r>
                              <w:rPr>
                                <w:spacing w:val="6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姓名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>__________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63.1pt;margin-top:17.45pt;height:344.45pt;width:27.45pt;z-index:251657216;mso-width-relative:page;mso-height-relative:page;" filled="f" stroked="f" coordsize="21600,21600" o:gfxdata="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IYcoudwAAAALAQAADwAAAAAAAAABACAAAAAiAAAAZHJzL2Rvd25yZXYueG1sUEsB&#10;AhQAFAAAAAgAh07iQI0iV47xAQAA1wMAAA4AAAAAAAAAAQAgAAAAKwEAAGRycy9lMm9Eb2MueG1s&#10;UEsFBgAAAAAGAAYAWQEAAI4FAAAAAA==&#10;">
                <v:fill on="f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spacing w:before="0" w:beforeLines="0" w:line="240" w:lineRule="auto"/>
                        <w:rPr>
                          <w:spacing w:val="60"/>
                          <w:u w:val="single"/>
                        </w:rPr>
                      </w:pPr>
                      <w:r>
                        <w:rPr>
                          <w:rFonts w:hint="eastAsia"/>
                          <w:spacing w:val="60"/>
                        </w:rPr>
                        <w:t>学院</w:t>
                      </w:r>
                      <w:r>
                        <w:rPr>
                          <w:spacing w:val="60"/>
                          <w:u w:val="single"/>
                        </w:rPr>
                        <w:t>__   __</w:t>
                      </w:r>
                      <w:r>
                        <w:rPr>
                          <w:rFonts w:hint="eastAsia"/>
                          <w:spacing w:val="60"/>
                        </w:rPr>
                        <w:t>班级</w:t>
                      </w:r>
                      <w:r>
                        <w:rPr>
                          <w:spacing w:val="60"/>
                          <w:u w:val="single"/>
                        </w:rPr>
                        <w:t xml:space="preserve">_    </w:t>
                      </w:r>
                      <w:r>
                        <w:rPr>
                          <w:spacing w:val="60"/>
                        </w:rPr>
                        <w:t xml:space="preserve"> </w:t>
                      </w:r>
                      <w:r>
                        <w:rPr>
                          <w:rFonts w:hint="eastAsia"/>
                          <w:spacing w:val="60"/>
                        </w:rPr>
                        <w:t>姓名</w:t>
                      </w:r>
                      <w:r>
                        <w:rPr>
                          <w:spacing w:val="60"/>
                          <w:u w:val="single"/>
                        </w:rPr>
                        <w:t>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技能考试时间为：</w:t>
      </w:r>
      <w:r>
        <w:t>4</w:t>
      </w:r>
      <w:r>
        <w:rPr>
          <w:rFonts w:hint="eastAsia"/>
        </w:rPr>
        <w:t>小时</w:t>
      </w:r>
    </w:p>
    <w:p>
      <w:pPr>
        <w:pStyle w:val="2"/>
        <w:spacing w:before="156"/>
      </w:pPr>
      <w:r>
        <w:rPr>
          <w:rFonts w:hint="eastAsia"/>
        </w:rPr>
        <w:t>技能题（共100分）：</w:t>
      </w:r>
    </w:p>
    <w:p>
      <w:pPr>
        <w:pStyle w:val="3"/>
        <w:spacing w:before="156"/>
        <w:ind w:left="630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leftMargin">
                  <wp:posOffset>435610</wp:posOffset>
                </wp:positionH>
                <wp:positionV relativeFrom="paragraph">
                  <wp:posOffset>501650</wp:posOffset>
                </wp:positionV>
                <wp:extent cx="415290" cy="1620520"/>
                <wp:effectExtent l="0" t="0" r="0" b="0"/>
                <wp:wrapNone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162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0" w:beforeLines="0" w:line="240" w:lineRule="auto"/>
                              <w:jc w:val="center"/>
                              <w:rPr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题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34.3pt;margin-top:326.8pt;height:127.6pt;width:32.7pt;mso-position-horizontal-relative:page;mso-position-vertical-relative:page;z-index:251658240;mso-width-relative:page;mso-height-relative:page;" filled="f" stroked="f" coordsize="21600,21600" o:gfxdata="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ngXbt2gAAAAkBAAAPAAAAAAAAAAEAIAAAACIAAABkcnMvZG93bnJldi54bWxQSwEC&#10;FAAUAAAACACHTuJAUwFKUPIBAADXAwAADgAAAAAAAAABACAAAAApAQAAZHJzL2Uyb0RvYy54bWxQ&#10;SwUGAAAAAAYABgBZAQAAjQUAAAAA&#10;">
                <v:fill on="f" focussize="0,0"/>
                <v:stroke on="f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spacing w:before="0" w:beforeLines="0" w:line="240" w:lineRule="auto"/>
                        <w:jc w:val="center"/>
                        <w:rPr>
                          <w:sz w:val="18"/>
                          <w:szCs w:val="24"/>
                        </w:rPr>
                      </w:pPr>
                      <w:r>
                        <w:rPr>
                          <w:rFonts w:hint="eastAsia"/>
                          <w:sz w:val="18"/>
                          <w:szCs w:val="24"/>
                        </w:rPr>
                        <w:t>密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封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线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内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不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要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答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题目要求：</w:t>
      </w:r>
    </w:p>
    <w:p>
      <w:pPr>
        <w:numPr>
          <w:ilvl w:val="0"/>
          <w:numId w:val="4"/>
        </w:numPr>
        <w:spacing w:before="156" w:line="360" w:lineRule="auto"/>
        <w:ind w:left="126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按要求完成下面的各项需求。</w:t>
      </w:r>
    </w:p>
    <w:p>
      <w:pPr>
        <w:numPr>
          <w:ilvl w:val="0"/>
          <w:numId w:val="4"/>
        </w:numPr>
        <w:spacing w:before="156" w:line="360" w:lineRule="auto"/>
        <w:ind w:left="1094" w:hanging="25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必须有录屏，无录屏者一律</w:t>
      </w:r>
      <w:r>
        <w:rPr>
          <w:rFonts w:ascii="宋体" w:hAnsi="宋体" w:cs="宋体"/>
          <w:szCs w:val="21"/>
        </w:rPr>
        <w:t>0</w:t>
      </w:r>
      <w:r>
        <w:rPr>
          <w:rFonts w:hint="eastAsia" w:ascii="宋体" w:hAnsi="宋体" w:cs="宋体"/>
          <w:szCs w:val="21"/>
        </w:rPr>
        <w:t>分处理，必须是完整的考试录屏，录屏过程中不允许有暂停行为，若是发现，按考试作弊处理，桌面必须有自己的学院、班级、姓名。</w:t>
      </w:r>
    </w:p>
    <w:p>
      <w:pPr>
        <w:numPr>
          <w:ilvl w:val="0"/>
          <w:numId w:val="4"/>
        </w:numPr>
        <w:spacing w:before="156" w:line="360" w:lineRule="auto"/>
        <w:ind w:left="1265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上交</w:t>
      </w:r>
      <w:r>
        <w:rPr>
          <w:rFonts w:ascii="宋体" w:hAnsi="宋体" w:cs="宋体"/>
          <w:szCs w:val="21"/>
        </w:rPr>
        <w:t>U</w:t>
      </w:r>
      <w:r>
        <w:rPr>
          <w:rFonts w:hint="eastAsia" w:ascii="宋体" w:hAnsi="宋体" w:cs="宋体"/>
          <w:szCs w:val="21"/>
        </w:rPr>
        <w:t>盘时，</w:t>
      </w:r>
      <w:r>
        <w:rPr>
          <w:rFonts w:ascii="宋体" w:hAnsi="宋体" w:cs="宋体"/>
          <w:szCs w:val="21"/>
        </w:rPr>
        <w:t>U</w:t>
      </w:r>
      <w:r>
        <w:rPr>
          <w:rFonts w:hint="eastAsia" w:ascii="宋体" w:hAnsi="宋体" w:cs="宋体"/>
          <w:szCs w:val="21"/>
        </w:rPr>
        <w:t>盘中只允许有自己考试的项目，否则按零分处理。</w:t>
      </w:r>
    </w:p>
    <w:p>
      <w:pPr>
        <w:numPr>
          <w:ilvl w:val="0"/>
          <w:numId w:val="4"/>
        </w:numPr>
        <w:spacing w:before="156" w:line="360" w:lineRule="auto"/>
        <w:ind w:left="1265"/>
        <w:rPr>
          <w:rFonts w:ascii="宋体" w:hAnsi="宋体" w:cs="宋体"/>
          <w:szCs w:val="21"/>
        </w:rPr>
      </w:pPr>
      <w:r>
        <w:rPr>
          <w:rFonts w:hint="eastAsia" w:ascii="宋体" w:hAnsi="宋体"/>
          <w:szCs w:val="21"/>
        </w:rPr>
        <w:t>框架使用SSM，数据库使用MySQL</w:t>
      </w:r>
      <w:r>
        <w:rPr>
          <w:rFonts w:hint="eastAsia" w:ascii="宋体" w:hAnsi="宋体"/>
          <w:bCs/>
          <w:szCs w:val="21"/>
        </w:rPr>
        <w:t>。</w:t>
      </w:r>
    </w:p>
    <w:p>
      <w:pPr>
        <w:pStyle w:val="3"/>
        <w:spacing w:before="156"/>
        <w:ind w:left="630"/>
      </w:pPr>
      <w:r>
        <w:rPr>
          <w:rFonts w:hint="eastAsia"/>
        </w:rPr>
        <w:t>案例说明</w:t>
      </w:r>
    </w:p>
    <w:p>
      <w:pPr>
        <w:pStyle w:val="25"/>
        <w:spacing w:before="156" w:after="156" w:afterLines="50" w:line="400" w:lineRule="exact"/>
        <w:ind w:left="840" w:firstLine="11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使用SSM框架整合完成《中央电视台应届生招聘面试成绩管理》业务。共有应聘者表、</w:t>
      </w:r>
      <w:r>
        <w:rPr>
          <w:rFonts w:hint="eastAsia" w:ascii="宋体" w:hAnsi="宋体"/>
          <w:bCs/>
          <w:szCs w:val="21"/>
          <w:lang w:eastAsia="zh-CN"/>
        </w:rPr>
        <w:t>职位</w:t>
      </w:r>
      <w:r>
        <w:rPr>
          <w:rFonts w:hint="eastAsia" w:ascii="宋体" w:hAnsi="宋体"/>
          <w:bCs/>
          <w:szCs w:val="21"/>
        </w:rPr>
        <w:t>表、成绩表，其中成绩表是应聘者与</w:t>
      </w:r>
      <w:r>
        <w:rPr>
          <w:rFonts w:hint="eastAsia" w:ascii="宋体" w:hAnsi="宋体"/>
          <w:bCs/>
          <w:szCs w:val="21"/>
          <w:lang w:eastAsia="zh-CN"/>
        </w:rPr>
        <w:t>职位</w:t>
      </w:r>
      <w:bookmarkStart w:id="0" w:name="_GoBack"/>
      <w:bookmarkEnd w:id="0"/>
      <w:r>
        <w:rPr>
          <w:rFonts w:hint="eastAsia" w:ascii="宋体" w:hAnsi="宋体"/>
          <w:bCs/>
          <w:szCs w:val="21"/>
        </w:rPr>
        <w:t>表的多对多关系中间表。完成数据录入和查询功能。注意：本次考试需要使用SpringMVC表单技术和JSR-303验证。</w:t>
      </w:r>
    </w:p>
    <w:p>
      <w:pPr>
        <w:pStyle w:val="3"/>
        <w:spacing w:before="156"/>
        <w:ind w:left="630"/>
      </w:pPr>
      <w:r>
        <w:rPr>
          <w:rFonts w:hint="eastAsia"/>
        </w:rPr>
        <w:t>数据库设计</w:t>
      </w:r>
    </w:p>
    <w:p>
      <w:pPr>
        <w:pStyle w:val="25"/>
        <w:spacing w:before="156" w:after="156" w:afterLines="50" w:line="400" w:lineRule="exact"/>
        <w:ind w:firstLine="0" w:firstLineChars="0"/>
        <w:jc w:val="center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应聘者表(表名：</w:t>
      </w:r>
      <w:r>
        <w:rPr>
          <w:rFonts w:ascii="宋体" w:hAnsi="宋体"/>
          <w:bCs/>
          <w:szCs w:val="21"/>
        </w:rPr>
        <w:t>cctv</w:t>
      </w:r>
      <w:r>
        <w:rPr>
          <w:rFonts w:hint="eastAsia" w:ascii="宋体" w:hAnsi="宋体"/>
          <w:bCs/>
          <w:szCs w:val="21"/>
        </w:rPr>
        <w:t>_</w:t>
      </w:r>
      <w:r>
        <w:rPr>
          <w:rFonts w:ascii="宋体" w:hAnsi="宋体"/>
          <w:bCs/>
          <w:szCs w:val="21"/>
        </w:rPr>
        <w:t>applicant</w:t>
      </w:r>
      <w:r>
        <w:rPr>
          <w:rFonts w:hint="eastAsia" w:ascii="宋体" w:hAnsi="宋体"/>
          <w:bCs/>
          <w:szCs w:val="21"/>
        </w:rPr>
        <w:t>)</w:t>
      </w:r>
    </w:p>
    <w:tbl>
      <w:tblPr>
        <w:tblStyle w:val="10"/>
        <w:tblW w:w="8217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838"/>
        <w:gridCol w:w="1134"/>
        <w:gridCol w:w="1418"/>
        <w:gridCol w:w="708"/>
        <w:gridCol w:w="31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838" w:type="dxa"/>
            <w:shd w:val="clear" w:color="auto" w:fill="D8D8D8" w:themeFill="background1" w:themeFillShade="D9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字段名</w:t>
            </w:r>
          </w:p>
        </w:tc>
        <w:tc>
          <w:tcPr>
            <w:tcW w:w="1134" w:type="dxa"/>
            <w:shd w:val="clear" w:color="auto" w:fill="D8D8D8" w:themeFill="background1" w:themeFillShade="D9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字段说明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字段类型</w:t>
            </w:r>
          </w:p>
        </w:tc>
        <w:tc>
          <w:tcPr>
            <w:tcW w:w="708" w:type="dxa"/>
            <w:shd w:val="clear" w:color="auto" w:fill="D8D8D8" w:themeFill="background1" w:themeFillShade="D9"/>
          </w:tcPr>
          <w:p>
            <w:pPr>
              <w:spacing w:before="0" w:beforeLines="0" w:line="240" w:lineRule="auto"/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为空</w:t>
            </w:r>
          </w:p>
        </w:tc>
        <w:tc>
          <w:tcPr>
            <w:tcW w:w="3119" w:type="dxa"/>
            <w:shd w:val="clear" w:color="auto" w:fill="D8D8D8" w:themeFill="background1" w:themeFillShade="D9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93" w:hRule="atLeast"/>
          <w:jc w:val="center"/>
        </w:trPr>
        <w:tc>
          <w:tcPr>
            <w:tcW w:w="1838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id</w:t>
            </w:r>
          </w:p>
        </w:tc>
        <w:tc>
          <w:tcPr>
            <w:tcW w:w="1134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主键</w:t>
            </w:r>
          </w:p>
        </w:tc>
        <w:tc>
          <w:tcPr>
            <w:tcW w:w="1418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cs="Courier New" w:eastAsiaTheme="minorEastAsia"/>
                <w:sz w:val="18"/>
                <w:szCs w:val="18"/>
              </w:rPr>
              <w:t>int</w:t>
            </w:r>
          </w:p>
        </w:tc>
        <w:tc>
          <w:tcPr>
            <w:tcW w:w="708" w:type="dxa"/>
          </w:tcPr>
          <w:p>
            <w:pPr>
              <w:spacing w:before="0" w:beforeLines="0" w:line="240" w:lineRule="auto"/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否</w:t>
            </w:r>
          </w:p>
        </w:tc>
        <w:tc>
          <w:tcPr>
            <w:tcW w:w="3119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color w:val="FF0000"/>
                <w:sz w:val="18"/>
                <w:szCs w:val="18"/>
              </w:rPr>
              <w:t>唯一主键</w:t>
            </w:r>
            <w:r>
              <w:rPr>
                <w:rFonts w:cs="Courier New"/>
                <w:sz w:val="18"/>
                <w:szCs w:val="18"/>
              </w:rPr>
              <w:t>，自增长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38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name</w:t>
            </w:r>
          </w:p>
        </w:tc>
        <w:tc>
          <w:tcPr>
            <w:tcW w:w="1134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应聘人</w:t>
            </w:r>
          </w:p>
        </w:tc>
        <w:tc>
          <w:tcPr>
            <w:tcW w:w="1418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varchar(30)</w:t>
            </w:r>
          </w:p>
        </w:tc>
        <w:tc>
          <w:tcPr>
            <w:tcW w:w="708" w:type="dxa"/>
          </w:tcPr>
          <w:p>
            <w:pPr>
              <w:spacing w:before="0" w:beforeLines="0" w:line="240" w:lineRule="auto"/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否</w:t>
            </w:r>
          </w:p>
        </w:tc>
        <w:tc>
          <w:tcPr>
            <w:tcW w:w="3119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38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gender</w:t>
            </w:r>
          </w:p>
        </w:tc>
        <w:tc>
          <w:tcPr>
            <w:tcW w:w="1134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性别</w:t>
            </w:r>
          </w:p>
        </w:tc>
        <w:tc>
          <w:tcPr>
            <w:tcW w:w="1418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varchar(6)</w:t>
            </w:r>
          </w:p>
        </w:tc>
        <w:tc>
          <w:tcPr>
            <w:tcW w:w="708" w:type="dxa"/>
          </w:tcPr>
          <w:p>
            <w:pPr>
              <w:spacing w:before="0" w:beforeLines="0" w:line="240" w:lineRule="auto"/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否</w:t>
            </w:r>
          </w:p>
        </w:tc>
        <w:tc>
          <w:tcPr>
            <w:tcW w:w="3119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对应的J</w:t>
            </w:r>
            <w:r>
              <w:rPr>
                <w:rFonts w:cs="Courier New"/>
                <w:sz w:val="18"/>
                <w:szCs w:val="18"/>
              </w:rPr>
              <w:t>ava</w:t>
            </w:r>
            <w:r>
              <w:rPr>
                <w:rFonts w:hint="eastAsia" w:cs="Courier New"/>
                <w:sz w:val="18"/>
                <w:szCs w:val="18"/>
              </w:rPr>
              <w:t>属性为枚举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38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b</w:t>
            </w:r>
            <w:r>
              <w:rPr>
                <w:rFonts w:cs="Courier New"/>
                <w:sz w:val="18"/>
                <w:szCs w:val="18"/>
              </w:rPr>
              <w:t>irthday</w:t>
            </w:r>
          </w:p>
        </w:tc>
        <w:tc>
          <w:tcPr>
            <w:tcW w:w="1134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出生日期</w:t>
            </w:r>
          </w:p>
        </w:tc>
        <w:tc>
          <w:tcPr>
            <w:tcW w:w="1418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d</w:t>
            </w:r>
            <w:r>
              <w:rPr>
                <w:rFonts w:cs="Courier New"/>
                <w:sz w:val="18"/>
                <w:szCs w:val="18"/>
              </w:rPr>
              <w:t>ate</w:t>
            </w:r>
          </w:p>
        </w:tc>
        <w:tc>
          <w:tcPr>
            <w:tcW w:w="708" w:type="dxa"/>
          </w:tcPr>
          <w:p>
            <w:pPr>
              <w:spacing w:before="0" w:beforeLines="0" w:line="240" w:lineRule="auto"/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否</w:t>
            </w:r>
          </w:p>
        </w:tc>
        <w:tc>
          <w:tcPr>
            <w:tcW w:w="3119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页面显示时要根据生日计算年龄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38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college</w:t>
            </w:r>
          </w:p>
        </w:tc>
        <w:tc>
          <w:tcPr>
            <w:tcW w:w="1134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毕业大学</w:t>
            </w:r>
          </w:p>
        </w:tc>
        <w:tc>
          <w:tcPr>
            <w:tcW w:w="1418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varchar(50)</w:t>
            </w:r>
          </w:p>
        </w:tc>
        <w:tc>
          <w:tcPr>
            <w:tcW w:w="708" w:type="dxa"/>
          </w:tcPr>
          <w:p>
            <w:pPr>
              <w:spacing w:before="0" w:beforeLines="0" w:line="240" w:lineRule="auto"/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否</w:t>
            </w:r>
          </w:p>
        </w:tc>
        <w:tc>
          <w:tcPr>
            <w:tcW w:w="3119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38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major</w:t>
            </w:r>
          </w:p>
        </w:tc>
        <w:tc>
          <w:tcPr>
            <w:tcW w:w="1134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所学专业</w:t>
            </w:r>
          </w:p>
        </w:tc>
        <w:tc>
          <w:tcPr>
            <w:tcW w:w="1418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varchar(30)</w:t>
            </w:r>
          </w:p>
        </w:tc>
        <w:tc>
          <w:tcPr>
            <w:tcW w:w="708" w:type="dxa"/>
          </w:tcPr>
          <w:p>
            <w:pPr>
              <w:spacing w:before="0" w:beforeLines="0" w:line="240" w:lineRule="auto"/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否</w:t>
            </w:r>
          </w:p>
        </w:tc>
        <w:tc>
          <w:tcPr>
            <w:tcW w:w="3119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38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edu</w:t>
            </w:r>
          </w:p>
        </w:tc>
        <w:tc>
          <w:tcPr>
            <w:tcW w:w="1134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学历</w:t>
            </w:r>
          </w:p>
        </w:tc>
        <w:tc>
          <w:tcPr>
            <w:tcW w:w="1418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i</w:t>
            </w:r>
            <w:r>
              <w:rPr>
                <w:rFonts w:cs="Courier New"/>
                <w:sz w:val="18"/>
                <w:szCs w:val="18"/>
              </w:rPr>
              <w:t>nt</w:t>
            </w:r>
          </w:p>
        </w:tc>
        <w:tc>
          <w:tcPr>
            <w:tcW w:w="708" w:type="dxa"/>
          </w:tcPr>
          <w:p>
            <w:pPr>
              <w:spacing w:before="0" w:beforeLines="0" w:line="240" w:lineRule="auto"/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否</w:t>
            </w:r>
          </w:p>
        </w:tc>
        <w:tc>
          <w:tcPr>
            <w:tcW w:w="3119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1-</w:t>
            </w:r>
            <w:r>
              <w:rPr>
                <w:rFonts w:hint="eastAsia" w:cs="Courier New"/>
                <w:sz w:val="18"/>
                <w:szCs w:val="18"/>
              </w:rPr>
              <w:t>专科，2</w:t>
            </w:r>
            <w:r>
              <w:rPr>
                <w:rFonts w:cs="Courier New"/>
                <w:sz w:val="18"/>
                <w:szCs w:val="18"/>
              </w:rPr>
              <w:t>-</w:t>
            </w:r>
            <w:r>
              <w:rPr>
                <w:rFonts w:hint="eastAsia" w:cs="Courier New"/>
                <w:sz w:val="18"/>
                <w:szCs w:val="18"/>
              </w:rPr>
              <w:t>本科，3</w:t>
            </w:r>
            <w:r>
              <w:rPr>
                <w:rFonts w:cs="Courier New"/>
                <w:sz w:val="18"/>
                <w:szCs w:val="18"/>
              </w:rPr>
              <w:t>-</w:t>
            </w:r>
            <w:r>
              <w:rPr>
                <w:rFonts w:hint="eastAsia" w:cs="Courier New"/>
                <w:sz w:val="18"/>
                <w:szCs w:val="18"/>
              </w:rPr>
              <w:t>研究生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38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degree</w:t>
            </w:r>
          </w:p>
        </w:tc>
        <w:tc>
          <w:tcPr>
            <w:tcW w:w="1134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学位</w:t>
            </w:r>
          </w:p>
        </w:tc>
        <w:tc>
          <w:tcPr>
            <w:tcW w:w="1418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i</w:t>
            </w:r>
            <w:r>
              <w:rPr>
                <w:rFonts w:cs="Courier New"/>
                <w:sz w:val="18"/>
                <w:szCs w:val="18"/>
              </w:rPr>
              <w:t>nt</w:t>
            </w:r>
          </w:p>
        </w:tc>
        <w:tc>
          <w:tcPr>
            <w:tcW w:w="708" w:type="dxa"/>
          </w:tcPr>
          <w:p>
            <w:pPr>
              <w:spacing w:before="0" w:beforeLines="0" w:line="240" w:lineRule="auto"/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否</w:t>
            </w:r>
          </w:p>
        </w:tc>
        <w:tc>
          <w:tcPr>
            <w:tcW w:w="3119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1-学士，</w:t>
            </w:r>
            <w:r>
              <w:rPr>
                <w:rFonts w:cs="Courier New"/>
                <w:sz w:val="18"/>
                <w:szCs w:val="18"/>
              </w:rPr>
              <w:t>2</w:t>
            </w:r>
            <w:r>
              <w:rPr>
                <w:rFonts w:hint="eastAsia" w:cs="Courier New"/>
                <w:sz w:val="18"/>
                <w:szCs w:val="18"/>
              </w:rPr>
              <w:t>-硕士，3-博士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38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c</w:t>
            </w:r>
            <w:r>
              <w:rPr>
                <w:rFonts w:cs="Courier New"/>
                <w:sz w:val="18"/>
                <w:szCs w:val="18"/>
              </w:rPr>
              <w:t>reated</w:t>
            </w:r>
          </w:p>
        </w:tc>
        <w:tc>
          <w:tcPr>
            <w:tcW w:w="1134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创建日期</w:t>
            </w:r>
          </w:p>
        </w:tc>
        <w:tc>
          <w:tcPr>
            <w:tcW w:w="1418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d</w:t>
            </w:r>
            <w:r>
              <w:rPr>
                <w:rFonts w:cs="Courier New"/>
                <w:sz w:val="18"/>
                <w:szCs w:val="18"/>
              </w:rPr>
              <w:t>atetime</w:t>
            </w:r>
          </w:p>
        </w:tc>
        <w:tc>
          <w:tcPr>
            <w:tcW w:w="708" w:type="dxa"/>
          </w:tcPr>
          <w:p>
            <w:pPr>
              <w:spacing w:before="0" w:beforeLines="0" w:line="240" w:lineRule="auto"/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否</w:t>
            </w:r>
          </w:p>
        </w:tc>
        <w:tc>
          <w:tcPr>
            <w:tcW w:w="3119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保存记录时的时间</w:t>
            </w:r>
          </w:p>
        </w:tc>
      </w:tr>
    </w:tbl>
    <w:p>
      <w:pPr>
        <w:pStyle w:val="25"/>
        <w:spacing w:before="156" w:after="156" w:afterLines="50" w:line="400" w:lineRule="exact"/>
        <w:ind w:firstLine="0" w:firstLineChars="0"/>
        <w:jc w:val="center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面试职位表(表名：</w:t>
      </w:r>
      <w:r>
        <w:rPr>
          <w:rFonts w:ascii="宋体" w:hAnsi="宋体"/>
          <w:bCs/>
          <w:szCs w:val="21"/>
        </w:rPr>
        <w:t>cctv</w:t>
      </w:r>
      <w:r>
        <w:rPr>
          <w:rFonts w:hint="eastAsia" w:ascii="宋体" w:hAnsi="宋体"/>
          <w:bCs/>
          <w:szCs w:val="21"/>
        </w:rPr>
        <w:t>_</w:t>
      </w:r>
      <w:r>
        <w:rPr>
          <w:rFonts w:ascii="宋体" w:hAnsi="宋体"/>
          <w:bCs/>
          <w:szCs w:val="21"/>
        </w:rPr>
        <w:t>job</w:t>
      </w:r>
      <w:r>
        <w:rPr>
          <w:rFonts w:hint="eastAsia" w:ascii="宋体" w:hAnsi="宋体"/>
          <w:bCs/>
          <w:szCs w:val="21"/>
        </w:rPr>
        <w:t>)</w:t>
      </w:r>
    </w:p>
    <w:tbl>
      <w:tblPr>
        <w:tblStyle w:val="10"/>
        <w:tblW w:w="8217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838"/>
        <w:gridCol w:w="1418"/>
        <w:gridCol w:w="1417"/>
        <w:gridCol w:w="709"/>
        <w:gridCol w:w="28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838" w:type="dxa"/>
            <w:shd w:val="clear" w:color="auto" w:fill="D8D8D8" w:themeFill="background1" w:themeFillShade="D9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字段名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字段说明</w:t>
            </w:r>
          </w:p>
        </w:tc>
        <w:tc>
          <w:tcPr>
            <w:tcW w:w="1417" w:type="dxa"/>
            <w:shd w:val="clear" w:color="auto" w:fill="D8D8D8" w:themeFill="background1" w:themeFillShade="D9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字段类型</w:t>
            </w:r>
          </w:p>
        </w:tc>
        <w:tc>
          <w:tcPr>
            <w:tcW w:w="709" w:type="dxa"/>
            <w:shd w:val="clear" w:color="auto" w:fill="D8D8D8" w:themeFill="background1" w:themeFillShade="D9"/>
          </w:tcPr>
          <w:p>
            <w:pPr>
              <w:spacing w:before="0" w:beforeLines="0" w:line="240" w:lineRule="auto"/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为空</w:t>
            </w:r>
          </w:p>
        </w:tc>
        <w:tc>
          <w:tcPr>
            <w:tcW w:w="2835" w:type="dxa"/>
            <w:shd w:val="clear" w:color="auto" w:fill="D8D8D8" w:themeFill="background1" w:themeFillShade="D9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93" w:hRule="atLeast"/>
          <w:jc w:val="center"/>
        </w:trPr>
        <w:tc>
          <w:tcPr>
            <w:tcW w:w="1838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id</w:t>
            </w:r>
          </w:p>
        </w:tc>
        <w:tc>
          <w:tcPr>
            <w:tcW w:w="1418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主键</w:t>
            </w:r>
          </w:p>
        </w:tc>
        <w:tc>
          <w:tcPr>
            <w:tcW w:w="1417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cs="Courier New" w:eastAsiaTheme="minorEastAsia"/>
                <w:sz w:val="18"/>
                <w:szCs w:val="18"/>
              </w:rPr>
              <w:t>int</w:t>
            </w:r>
          </w:p>
        </w:tc>
        <w:tc>
          <w:tcPr>
            <w:tcW w:w="709" w:type="dxa"/>
          </w:tcPr>
          <w:p>
            <w:pPr>
              <w:spacing w:before="0" w:beforeLines="0" w:line="240" w:lineRule="auto"/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color w:val="FF0000"/>
                <w:sz w:val="18"/>
                <w:szCs w:val="18"/>
              </w:rPr>
              <w:t>唯一主键</w:t>
            </w:r>
            <w:r>
              <w:rPr>
                <w:rFonts w:cs="Courier New"/>
                <w:sz w:val="18"/>
                <w:szCs w:val="18"/>
              </w:rPr>
              <w:t>，自增长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38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name</w:t>
            </w:r>
          </w:p>
        </w:tc>
        <w:tc>
          <w:tcPr>
            <w:tcW w:w="1418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职位名称</w:t>
            </w:r>
          </w:p>
        </w:tc>
        <w:tc>
          <w:tcPr>
            <w:tcW w:w="1417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varchar(80)</w:t>
            </w:r>
          </w:p>
        </w:tc>
        <w:tc>
          <w:tcPr>
            <w:tcW w:w="709" w:type="dxa"/>
          </w:tcPr>
          <w:p>
            <w:pPr>
              <w:spacing w:before="0" w:beforeLines="0" w:line="240" w:lineRule="auto"/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38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require_edu</w:t>
            </w:r>
          </w:p>
        </w:tc>
        <w:tc>
          <w:tcPr>
            <w:tcW w:w="1418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最低学历要求</w:t>
            </w:r>
          </w:p>
        </w:tc>
        <w:tc>
          <w:tcPr>
            <w:tcW w:w="1417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int</w:t>
            </w:r>
          </w:p>
        </w:tc>
        <w:tc>
          <w:tcPr>
            <w:tcW w:w="709" w:type="dxa"/>
          </w:tcPr>
          <w:p>
            <w:pPr>
              <w:spacing w:before="0" w:beforeLines="0" w:line="240" w:lineRule="auto"/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例如最低学历为本科，那么录入专科面试者的成绩时报错。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38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require_degree</w:t>
            </w:r>
          </w:p>
        </w:tc>
        <w:tc>
          <w:tcPr>
            <w:tcW w:w="1418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最低学位要求</w:t>
            </w:r>
          </w:p>
        </w:tc>
        <w:tc>
          <w:tcPr>
            <w:tcW w:w="1417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i</w:t>
            </w:r>
            <w:r>
              <w:rPr>
                <w:rFonts w:cs="Courier New"/>
                <w:sz w:val="18"/>
                <w:szCs w:val="18"/>
              </w:rPr>
              <w:t>nt</w:t>
            </w:r>
          </w:p>
        </w:tc>
        <w:tc>
          <w:tcPr>
            <w:tcW w:w="709" w:type="dxa"/>
          </w:tcPr>
          <w:p>
            <w:pPr>
              <w:spacing w:before="0" w:beforeLines="0" w:line="240" w:lineRule="auto"/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例如最低学历要“博士”时，那么“学士”和“硕士”应聘者成绩录入时报错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38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intro</w:t>
            </w:r>
          </w:p>
        </w:tc>
        <w:tc>
          <w:tcPr>
            <w:tcW w:w="1418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职位说明</w:t>
            </w:r>
          </w:p>
        </w:tc>
        <w:tc>
          <w:tcPr>
            <w:tcW w:w="1417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longtext</w:t>
            </w:r>
          </w:p>
        </w:tc>
        <w:tc>
          <w:tcPr>
            <w:tcW w:w="709" w:type="dxa"/>
          </w:tcPr>
          <w:p>
            <w:pPr>
              <w:spacing w:before="0" w:beforeLines="0" w:line="240" w:lineRule="auto"/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否</w:t>
            </w:r>
          </w:p>
        </w:tc>
        <w:tc>
          <w:tcPr>
            <w:tcW w:w="2835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</w:p>
        </w:tc>
      </w:tr>
    </w:tbl>
    <w:p>
      <w:pPr>
        <w:pStyle w:val="25"/>
        <w:spacing w:before="156" w:after="156" w:afterLines="50" w:line="400" w:lineRule="exact"/>
        <w:ind w:firstLine="0" w:firstLineChars="0"/>
        <w:jc w:val="center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面试成绩表(表名：</w:t>
      </w:r>
      <w:r>
        <w:rPr>
          <w:rFonts w:ascii="宋体" w:hAnsi="宋体"/>
          <w:bCs/>
          <w:szCs w:val="21"/>
        </w:rPr>
        <w:t>cctv</w:t>
      </w:r>
      <w:r>
        <w:rPr>
          <w:rFonts w:hint="eastAsia" w:ascii="宋体" w:hAnsi="宋体"/>
          <w:bCs/>
          <w:szCs w:val="21"/>
        </w:rPr>
        <w:t>_</w:t>
      </w:r>
      <w:r>
        <w:rPr>
          <w:rFonts w:ascii="宋体" w:hAnsi="宋体"/>
          <w:bCs/>
          <w:szCs w:val="21"/>
        </w:rPr>
        <w:t>score</w:t>
      </w:r>
      <w:r>
        <w:rPr>
          <w:rFonts w:hint="eastAsia" w:ascii="宋体" w:hAnsi="宋体"/>
          <w:bCs/>
          <w:szCs w:val="21"/>
        </w:rPr>
        <w:t>)</w:t>
      </w:r>
    </w:p>
    <w:tbl>
      <w:tblPr>
        <w:tblStyle w:val="10"/>
        <w:tblW w:w="807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129"/>
        <w:gridCol w:w="1985"/>
        <w:gridCol w:w="992"/>
        <w:gridCol w:w="850"/>
        <w:gridCol w:w="31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129" w:type="dxa"/>
            <w:shd w:val="clear" w:color="auto" w:fill="D8D8D8" w:themeFill="background1" w:themeFillShade="D9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字段名</w:t>
            </w:r>
          </w:p>
        </w:tc>
        <w:tc>
          <w:tcPr>
            <w:tcW w:w="1985" w:type="dxa"/>
            <w:shd w:val="clear" w:color="auto" w:fill="D8D8D8" w:themeFill="background1" w:themeFillShade="D9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字段说明</w:t>
            </w:r>
          </w:p>
        </w:tc>
        <w:tc>
          <w:tcPr>
            <w:tcW w:w="992" w:type="dxa"/>
            <w:shd w:val="clear" w:color="auto" w:fill="D8D8D8" w:themeFill="background1" w:themeFillShade="D9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字段类型</w:t>
            </w:r>
          </w:p>
        </w:tc>
        <w:tc>
          <w:tcPr>
            <w:tcW w:w="850" w:type="dxa"/>
            <w:shd w:val="clear" w:color="auto" w:fill="D8D8D8" w:themeFill="background1" w:themeFillShade="D9"/>
          </w:tcPr>
          <w:p>
            <w:pPr>
              <w:spacing w:before="0" w:beforeLines="0" w:line="240" w:lineRule="auto"/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为空</w:t>
            </w:r>
          </w:p>
        </w:tc>
        <w:tc>
          <w:tcPr>
            <w:tcW w:w="3119" w:type="dxa"/>
            <w:shd w:val="clear" w:color="auto" w:fill="D8D8D8" w:themeFill="background1" w:themeFillShade="D9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93" w:hRule="atLeast"/>
          <w:jc w:val="center"/>
        </w:trPr>
        <w:tc>
          <w:tcPr>
            <w:tcW w:w="1129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aid</w:t>
            </w:r>
          </w:p>
        </w:tc>
        <w:tc>
          <w:tcPr>
            <w:tcW w:w="1985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面试者I</w:t>
            </w:r>
            <w:r>
              <w:rPr>
                <w:rFonts w:cs="Courier New"/>
                <w:sz w:val="18"/>
                <w:szCs w:val="18"/>
              </w:rPr>
              <w:t>D</w:t>
            </w:r>
          </w:p>
        </w:tc>
        <w:tc>
          <w:tcPr>
            <w:tcW w:w="992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cs="Courier New" w:eastAsiaTheme="minorEastAsia"/>
                <w:sz w:val="18"/>
                <w:szCs w:val="18"/>
              </w:rPr>
              <w:t>int</w:t>
            </w:r>
          </w:p>
        </w:tc>
        <w:tc>
          <w:tcPr>
            <w:tcW w:w="850" w:type="dxa"/>
          </w:tcPr>
          <w:p>
            <w:pPr>
              <w:spacing w:before="0" w:beforeLines="0" w:line="240" w:lineRule="auto"/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否</w:t>
            </w:r>
          </w:p>
        </w:tc>
        <w:tc>
          <w:tcPr>
            <w:tcW w:w="3119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color w:val="FF0000"/>
                <w:sz w:val="18"/>
                <w:szCs w:val="18"/>
              </w:rPr>
              <w:t>联合</w:t>
            </w:r>
            <w:r>
              <w:rPr>
                <w:rFonts w:cs="Courier New"/>
                <w:color w:val="FF0000"/>
                <w:sz w:val="18"/>
                <w:szCs w:val="18"/>
              </w:rPr>
              <w:t>主键</w:t>
            </w:r>
            <w:r>
              <w:rPr>
                <w:rFonts w:hint="eastAsia" w:cs="Courier New"/>
                <w:color w:val="FF000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93" w:hRule="atLeast"/>
          <w:jc w:val="center"/>
        </w:trPr>
        <w:tc>
          <w:tcPr>
            <w:tcW w:w="1129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j</w:t>
            </w:r>
            <w:r>
              <w:rPr>
                <w:rFonts w:cs="Courier New"/>
                <w:sz w:val="18"/>
                <w:szCs w:val="18"/>
              </w:rPr>
              <w:t>id</w:t>
            </w:r>
          </w:p>
        </w:tc>
        <w:tc>
          <w:tcPr>
            <w:tcW w:w="1985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职位I</w:t>
            </w:r>
            <w:r>
              <w:rPr>
                <w:rFonts w:cs="Courier New"/>
                <w:sz w:val="18"/>
                <w:szCs w:val="18"/>
              </w:rPr>
              <w:t>D</w:t>
            </w:r>
          </w:p>
        </w:tc>
        <w:tc>
          <w:tcPr>
            <w:tcW w:w="992" w:type="dxa"/>
          </w:tcPr>
          <w:p>
            <w:pPr>
              <w:spacing w:before="0" w:beforeLines="0" w:line="240" w:lineRule="auto"/>
              <w:rPr>
                <w:rFonts w:cs="Courier New" w:eastAsiaTheme="minorEastAsia"/>
                <w:sz w:val="18"/>
                <w:szCs w:val="18"/>
              </w:rPr>
            </w:pPr>
            <w:r>
              <w:rPr>
                <w:rFonts w:hint="eastAsia" w:cs="Courier New" w:eastAsiaTheme="minorEastAsia"/>
                <w:sz w:val="18"/>
                <w:szCs w:val="18"/>
              </w:rPr>
              <w:t>i</w:t>
            </w:r>
            <w:r>
              <w:rPr>
                <w:rFonts w:cs="Courier New" w:eastAsiaTheme="minorEastAsia"/>
                <w:sz w:val="18"/>
                <w:szCs w:val="18"/>
              </w:rPr>
              <w:t>nt</w:t>
            </w:r>
          </w:p>
        </w:tc>
        <w:tc>
          <w:tcPr>
            <w:tcW w:w="850" w:type="dxa"/>
          </w:tcPr>
          <w:p>
            <w:pPr>
              <w:spacing w:before="0" w:beforeLines="0" w:line="240" w:lineRule="auto"/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否</w:t>
            </w:r>
          </w:p>
        </w:tc>
        <w:tc>
          <w:tcPr>
            <w:tcW w:w="3119" w:type="dxa"/>
          </w:tcPr>
          <w:p>
            <w:pPr>
              <w:spacing w:before="0" w:beforeLines="0" w:line="240" w:lineRule="auto"/>
              <w:rPr>
                <w:rFonts w:cs="Courier New"/>
                <w:color w:val="FF0000"/>
                <w:sz w:val="18"/>
                <w:szCs w:val="18"/>
              </w:rPr>
            </w:pPr>
            <w:r>
              <w:rPr>
                <w:rFonts w:hint="eastAsia" w:cs="Courier New"/>
                <w:color w:val="FF0000"/>
                <w:sz w:val="18"/>
                <w:szCs w:val="18"/>
              </w:rPr>
              <w:t>联合</w:t>
            </w:r>
            <w:r>
              <w:rPr>
                <w:rFonts w:cs="Courier New"/>
                <w:color w:val="FF0000"/>
                <w:sz w:val="18"/>
                <w:szCs w:val="18"/>
              </w:rPr>
              <w:t>主键</w:t>
            </w:r>
            <w:r>
              <w:rPr>
                <w:rFonts w:hint="eastAsia" w:cs="Courier New"/>
                <w:color w:val="FF0000"/>
                <w:sz w:val="18"/>
                <w:szCs w:val="18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129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score</w:t>
            </w:r>
          </w:p>
        </w:tc>
        <w:tc>
          <w:tcPr>
            <w:tcW w:w="1985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hint="eastAsia" w:cs="Courier New"/>
                <w:sz w:val="18"/>
                <w:szCs w:val="18"/>
              </w:rPr>
              <w:t>面试职位成绩</w:t>
            </w:r>
          </w:p>
        </w:tc>
        <w:tc>
          <w:tcPr>
            <w:tcW w:w="992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int</w:t>
            </w:r>
          </w:p>
        </w:tc>
        <w:tc>
          <w:tcPr>
            <w:tcW w:w="850" w:type="dxa"/>
          </w:tcPr>
          <w:p>
            <w:pPr>
              <w:spacing w:before="0" w:beforeLines="0" w:line="240" w:lineRule="auto"/>
              <w:jc w:val="center"/>
              <w:rPr>
                <w:rFonts w:cs="Courier New"/>
                <w:sz w:val="18"/>
                <w:szCs w:val="18"/>
              </w:rPr>
            </w:pPr>
            <w:r>
              <w:rPr>
                <w:rFonts w:cs="Courier New"/>
                <w:sz w:val="18"/>
                <w:szCs w:val="18"/>
              </w:rPr>
              <w:t>否</w:t>
            </w:r>
          </w:p>
        </w:tc>
        <w:tc>
          <w:tcPr>
            <w:tcW w:w="3119" w:type="dxa"/>
          </w:tcPr>
          <w:p>
            <w:pPr>
              <w:spacing w:before="0" w:beforeLines="0" w:line="240" w:lineRule="auto"/>
              <w:rPr>
                <w:rFonts w:cs="Courier New"/>
                <w:sz w:val="18"/>
                <w:szCs w:val="18"/>
              </w:rPr>
            </w:pPr>
          </w:p>
        </w:tc>
      </w:tr>
    </w:tbl>
    <w:p>
      <w:pPr>
        <w:pStyle w:val="25"/>
        <w:spacing w:before="156" w:after="156" w:afterLines="50" w:line="400" w:lineRule="exact"/>
        <w:ind w:left="840" w:firstLine="11" w:firstLineChars="0"/>
        <w:rPr>
          <w:rFonts w:ascii="宋体" w:hAnsi="宋体"/>
          <w:bCs/>
          <w:szCs w:val="21"/>
        </w:rPr>
      </w:pPr>
    </w:p>
    <w:p>
      <w:pPr>
        <w:pStyle w:val="3"/>
        <w:spacing w:before="156"/>
        <w:ind w:left="630"/>
      </w:pPr>
      <w:r>
        <w:rPr>
          <w:rFonts w:hint="eastAsia"/>
        </w:rPr>
        <w:t>完成思路及页面原型</w:t>
      </w:r>
    </w:p>
    <w:p>
      <w:pPr>
        <w:pStyle w:val="4"/>
        <w:spacing w:before="156"/>
      </w:pPr>
      <w:r>
        <w:rPr>
          <w:rFonts w:hint="eastAsia"/>
        </w:rPr>
        <w:t>执行下面SQL初始化“</w:t>
      </w:r>
      <w:r>
        <w:rPr>
          <w:rFonts w:hint="eastAsia" w:ascii="宋体" w:hAnsi="宋体"/>
          <w:bCs w:val="0"/>
          <w:szCs w:val="21"/>
        </w:rPr>
        <w:t>面试职位</w:t>
      </w:r>
      <w:r>
        <w:rPr>
          <w:rFonts w:hint="eastAsia" w:ascii="宋体" w:hAnsi="宋体"/>
          <w:szCs w:val="21"/>
        </w:rPr>
        <w:t>表(</w:t>
      </w:r>
      <w:r>
        <w:rPr>
          <w:rFonts w:ascii="宋体" w:hAnsi="宋体"/>
          <w:bCs w:val="0"/>
          <w:szCs w:val="21"/>
        </w:rPr>
        <w:t>cctv</w:t>
      </w:r>
      <w:r>
        <w:rPr>
          <w:rFonts w:hint="eastAsia" w:ascii="宋体" w:hAnsi="宋体"/>
          <w:szCs w:val="21"/>
        </w:rPr>
        <w:t>_</w:t>
      </w:r>
      <w:r>
        <w:rPr>
          <w:rFonts w:ascii="宋体" w:hAnsi="宋体"/>
          <w:bCs w:val="0"/>
          <w:szCs w:val="21"/>
        </w:rPr>
        <w:t>job</w:t>
      </w:r>
      <w:r>
        <w:rPr>
          <w:rFonts w:hint="eastAsia" w:ascii="宋体" w:hAnsi="宋体"/>
          <w:szCs w:val="21"/>
        </w:rPr>
        <w:t>)”数据</w:t>
      </w:r>
      <w:r>
        <w:rPr>
          <w:rFonts w:hint="eastAsia"/>
        </w:rPr>
        <w:t>：</w:t>
      </w:r>
    </w:p>
    <w:p>
      <w:pPr>
        <w:spacing w:before="156"/>
        <w:ind w:left="-567" w:leftChars="-270" w:right="-426" w:rightChars="-203"/>
        <w:rPr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i</w:t>
      </w:r>
      <w:r>
        <w:rPr>
          <w:color w:val="0000FF"/>
          <w:sz w:val="18"/>
          <w:szCs w:val="18"/>
        </w:rPr>
        <w:t xml:space="preserve">nsert into </w:t>
      </w:r>
      <w:r>
        <w:rPr>
          <w:sz w:val="18"/>
          <w:szCs w:val="18"/>
        </w:rPr>
        <w:t>cctv_job(name,</w:t>
      </w:r>
      <w:r>
        <w:rPr>
          <w:rFonts w:cs="Courier New"/>
          <w:sz w:val="18"/>
          <w:szCs w:val="18"/>
        </w:rPr>
        <w:t>require_edu,require_degree,intro</w:t>
      </w:r>
      <w:r>
        <w:rPr>
          <w:sz w:val="18"/>
          <w:szCs w:val="18"/>
        </w:rPr>
        <w:t xml:space="preserve">) </w:t>
      </w:r>
      <w:r>
        <w:rPr>
          <w:color w:val="0000FF"/>
          <w:sz w:val="18"/>
          <w:szCs w:val="18"/>
        </w:rPr>
        <w:t>values</w:t>
      </w:r>
      <w:r>
        <w:rPr>
          <w:sz w:val="18"/>
          <w:szCs w:val="18"/>
        </w:rPr>
        <w:t>("</w:t>
      </w:r>
      <w:r>
        <w:rPr>
          <w:rFonts w:hint="eastAsia"/>
          <w:sz w:val="18"/>
          <w:szCs w:val="18"/>
        </w:rPr>
        <w:t>主持</w:t>
      </w:r>
      <w:r>
        <w:rPr>
          <w:sz w:val="18"/>
          <w:szCs w:val="18"/>
        </w:rPr>
        <w:t>",1,1,"</w:t>
      </w:r>
      <w:r>
        <w:rPr>
          <w:rFonts w:hint="eastAsia"/>
          <w:sz w:val="18"/>
          <w:szCs w:val="18"/>
        </w:rPr>
        <w:t>中央台第九套节目主持人</w:t>
      </w:r>
      <w:r>
        <w:rPr>
          <w:sz w:val="18"/>
          <w:szCs w:val="18"/>
        </w:rPr>
        <w:t>");</w:t>
      </w:r>
    </w:p>
    <w:p>
      <w:pPr>
        <w:spacing w:before="156"/>
        <w:ind w:left="-567" w:leftChars="-270" w:right="-426" w:rightChars="-203"/>
        <w:rPr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i</w:t>
      </w:r>
      <w:r>
        <w:rPr>
          <w:color w:val="0000FF"/>
          <w:sz w:val="18"/>
          <w:szCs w:val="18"/>
        </w:rPr>
        <w:t xml:space="preserve">nsert into </w:t>
      </w:r>
      <w:r>
        <w:rPr>
          <w:sz w:val="18"/>
          <w:szCs w:val="18"/>
        </w:rPr>
        <w:t>cctv_job(name,</w:t>
      </w:r>
      <w:r>
        <w:rPr>
          <w:rFonts w:cs="Courier New"/>
          <w:sz w:val="18"/>
          <w:szCs w:val="18"/>
        </w:rPr>
        <w:t>require_edu,require_degree,intro</w:t>
      </w:r>
      <w:r>
        <w:rPr>
          <w:sz w:val="18"/>
          <w:szCs w:val="18"/>
        </w:rPr>
        <w:t xml:space="preserve">) </w:t>
      </w:r>
      <w:r>
        <w:rPr>
          <w:color w:val="0000FF"/>
          <w:sz w:val="18"/>
          <w:szCs w:val="18"/>
        </w:rPr>
        <w:t>values</w:t>
      </w:r>
      <w:r>
        <w:rPr>
          <w:sz w:val="18"/>
          <w:szCs w:val="18"/>
        </w:rPr>
        <w:t>("</w:t>
      </w:r>
      <w:r>
        <w:rPr>
          <w:rFonts w:hint="eastAsia"/>
          <w:sz w:val="18"/>
          <w:szCs w:val="18"/>
        </w:rPr>
        <w:t>制片人</w:t>
      </w:r>
      <w:r>
        <w:rPr>
          <w:sz w:val="18"/>
          <w:szCs w:val="18"/>
        </w:rPr>
        <w:t>",3,3, "</w:t>
      </w:r>
      <w:r>
        <w:rPr>
          <w:rFonts w:hint="eastAsia"/>
          <w:sz w:val="18"/>
          <w:szCs w:val="18"/>
        </w:rPr>
        <w:t>中央台第九套《舌尖上的中国》记录片制片人</w:t>
      </w:r>
      <w:r>
        <w:rPr>
          <w:sz w:val="18"/>
          <w:szCs w:val="18"/>
        </w:rPr>
        <w:t>");</w:t>
      </w:r>
    </w:p>
    <w:p>
      <w:pPr>
        <w:spacing w:before="156"/>
        <w:ind w:left="-567" w:leftChars="-270" w:right="-426" w:rightChars="-203"/>
        <w:rPr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i</w:t>
      </w:r>
      <w:r>
        <w:rPr>
          <w:color w:val="0000FF"/>
          <w:sz w:val="18"/>
          <w:szCs w:val="18"/>
        </w:rPr>
        <w:t xml:space="preserve">nsert into </w:t>
      </w:r>
      <w:r>
        <w:rPr>
          <w:sz w:val="18"/>
          <w:szCs w:val="18"/>
        </w:rPr>
        <w:t>cctv_job(name,</w:t>
      </w:r>
      <w:r>
        <w:rPr>
          <w:rFonts w:cs="Courier New"/>
          <w:sz w:val="18"/>
          <w:szCs w:val="18"/>
        </w:rPr>
        <w:t>require_edu,require_degree,intro</w:t>
      </w:r>
      <w:r>
        <w:rPr>
          <w:sz w:val="18"/>
          <w:szCs w:val="18"/>
        </w:rPr>
        <w:t xml:space="preserve">) </w:t>
      </w:r>
      <w:r>
        <w:rPr>
          <w:color w:val="0000FF"/>
          <w:sz w:val="18"/>
          <w:szCs w:val="18"/>
        </w:rPr>
        <w:t>values</w:t>
      </w:r>
      <w:r>
        <w:rPr>
          <w:sz w:val="18"/>
          <w:szCs w:val="18"/>
        </w:rPr>
        <w:t>("</w:t>
      </w:r>
      <w:r>
        <w:rPr>
          <w:rFonts w:hint="eastAsia"/>
          <w:sz w:val="18"/>
          <w:szCs w:val="18"/>
        </w:rPr>
        <w:t>记者</w:t>
      </w:r>
      <w:r>
        <w:rPr>
          <w:sz w:val="18"/>
          <w:szCs w:val="18"/>
        </w:rPr>
        <w:t>",2,1, "</w:t>
      </w:r>
      <w:r>
        <w:rPr>
          <w:rFonts w:hint="eastAsia"/>
          <w:sz w:val="18"/>
          <w:szCs w:val="18"/>
        </w:rPr>
        <w:t>中央台储备记者</w:t>
      </w:r>
      <w:r>
        <w:rPr>
          <w:sz w:val="18"/>
          <w:szCs w:val="18"/>
        </w:rPr>
        <w:t>");</w:t>
      </w:r>
    </w:p>
    <w:p>
      <w:pPr>
        <w:spacing w:before="156"/>
        <w:ind w:left="-567" w:leftChars="-270" w:right="-426" w:rightChars="-203"/>
        <w:rPr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i</w:t>
      </w:r>
      <w:r>
        <w:rPr>
          <w:color w:val="0000FF"/>
          <w:sz w:val="18"/>
          <w:szCs w:val="18"/>
        </w:rPr>
        <w:t xml:space="preserve">nsert into </w:t>
      </w:r>
      <w:r>
        <w:rPr>
          <w:sz w:val="18"/>
          <w:szCs w:val="18"/>
        </w:rPr>
        <w:t>cctv_job(name,</w:t>
      </w:r>
      <w:r>
        <w:rPr>
          <w:rFonts w:cs="Courier New"/>
          <w:sz w:val="18"/>
          <w:szCs w:val="18"/>
        </w:rPr>
        <w:t>require_edu,require_degree,intro</w:t>
      </w:r>
      <w:r>
        <w:rPr>
          <w:sz w:val="18"/>
          <w:szCs w:val="18"/>
        </w:rPr>
        <w:t xml:space="preserve">) </w:t>
      </w:r>
      <w:r>
        <w:rPr>
          <w:color w:val="0000FF"/>
          <w:sz w:val="18"/>
          <w:szCs w:val="18"/>
        </w:rPr>
        <w:t>values</w:t>
      </w:r>
      <w:r>
        <w:rPr>
          <w:sz w:val="18"/>
          <w:szCs w:val="18"/>
        </w:rPr>
        <w:t>("</w:t>
      </w:r>
      <w:r>
        <w:rPr>
          <w:rFonts w:hint="eastAsia"/>
          <w:sz w:val="18"/>
          <w:szCs w:val="18"/>
        </w:rPr>
        <w:t>导演</w:t>
      </w:r>
      <w:r>
        <w:rPr>
          <w:sz w:val="18"/>
          <w:szCs w:val="18"/>
        </w:rPr>
        <w:t>",3,2, "</w:t>
      </w:r>
      <w:r>
        <w:rPr>
          <w:rFonts w:hint="eastAsia"/>
          <w:sz w:val="18"/>
          <w:szCs w:val="18"/>
        </w:rPr>
        <w:t>中央台储备导演</w:t>
      </w:r>
      <w:r>
        <w:rPr>
          <w:sz w:val="18"/>
          <w:szCs w:val="18"/>
        </w:rPr>
        <w:t>");</w:t>
      </w:r>
    </w:p>
    <w:p>
      <w:pPr>
        <w:spacing w:before="156"/>
        <w:ind w:left="-567" w:leftChars="-270" w:right="-426" w:rightChars="-203"/>
        <w:rPr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i</w:t>
      </w:r>
      <w:r>
        <w:rPr>
          <w:color w:val="0000FF"/>
          <w:sz w:val="18"/>
          <w:szCs w:val="18"/>
        </w:rPr>
        <w:t xml:space="preserve">nsert into </w:t>
      </w:r>
      <w:r>
        <w:rPr>
          <w:sz w:val="18"/>
          <w:szCs w:val="18"/>
        </w:rPr>
        <w:t>cctv_job(name,</w:t>
      </w:r>
      <w:r>
        <w:rPr>
          <w:rFonts w:cs="Courier New"/>
          <w:sz w:val="18"/>
          <w:szCs w:val="18"/>
        </w:rPr>
        <w:t>require_edu,require_degree,intro</w:t>
      </w:r>
      <w:r>
        <w:rPr>
          <w:sz w:val="18"/>
          <w:szCs w:val="18"/>
        </w:rPr>
        <w:t xml:space="preserve">) </w:t>
      </w:r>
      <w:r>
        <w:rPr>
          <w:color w:val="0000FF"/>
          <w:sz w:val="18"/>
          <w:szCs w:val="18"/>
        </w:rPr>
        <w:t>values</w:t>
      </w:r>
      <w:r>
        <w:rPr>
          <w:sz w:val="18"/>
          <w:szCs w:val="18"/>
        </w:rPr>
        <w:t>("</w:t>
      </w:r>
      <w:r>
        <w:rPr>
          <w:rFonts w:hint="eastAsia"/>
          <w:sz w:val="18"/>
          <w:szCs w:val="18"/>
        </w:rPr>
        <w:t>播音</w:t>
      </w:r>
      <w:r>
        <w:rPr>
          <w:sz w:val="18"/>
          <w:szCs w:val="18"/>
        </w:rPr>
        <w:t>",3,2, "</w:t>
      </w:r>
      <w:r>
        <w:rPr>
          <w:rFonts w:hint="eastAsia"/>
          <w:sz w:val="18"/>
          <w:szCs w:val="18"/>
        </w:rPr>
        <w:t>中央台储备播音员</w:t>
      </w:r>
      <w:r>
        <w:rPr>
          <w:sz w:val="18"/>
          <w:szCs w:val="18"/>
        </w:rPr>
        <w:t>");</w:t>
      </w:r>
    </w:p>
    <w:p>
      <w:pPr>
        <w:spacing w:before="156"/>
        <w:ind w:left="-567" w:leftChars="-270" w:right="-426" w:rightChars="-203"/>
        <w:rPr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i</w:t>
      </w:r>
      <w:r>
        <w:rPr>
          <w:color w:val="0000FF"/>
          <w:sz w:val="18"/>
          <w:szCs w:val="18"/>
        </w:rPr>
        <w:t xml:space="preserve">nsert into </w:t>
      </w:r>
      <w:r>
        <w:rPr>
          <w:sz w:val="18"/>
          <w:szCs w:val="18"/>
        </w:rPr>
        <w:t>cctv_job(name,</w:t>
      </w:r>
      <w:r>
        <w:rPr>
          <w:rFonts w:cs="Courier New"/>
          <w:sz w:val="18"/>
          <w:szCs w:val="18"/>
        </w:rPr>
        <w:t>require_edu,require_degree,intro</w:t>
      </w:r>
      <w:r>
        <w:rPr>
          <w:sz w:val="18"/>
          <w:szCs w:val="18"/>
        </w:rPr>
        <w:t xml:space="preserve">) </w:t>
      </w:r>
      <w:r>
        <w:rPr>
          <w:color w:val="0000FF"/>
          <w:sz w:val="18"/>
          <w:szCs w:val="18"/>
        </w:rPr>
        <w:t>values</w:t>
      </w:r>
      <w:r>
        <w:rPr>
          <w:sz w:val="18"/>
          <w:szCs w:val="18"/>
        </w:rPr>
        <w:t>("</w:t>
      </w:r>
      <w:r>
        <w:rPr>
          <w:rFonts w:hint="eastAsia"/>
          <w:sz w:val="18"/>
          <w:szCs w:val="18"/>
        </w:rPr>
        <w:t>导播</w:t>
      </w:r>
      <w:r>
        <w:rPr>
          <w:sz w:val="18"/>
          <w:szCs w:val="18"/>
        </w:rPr>
        <w:t>",2,1, "</w:t>
      </w:r>
      <w:r>
        <w:rPr>
          <w:rFonts w:hint="eastAsia"/>
          <w:sz w:val="18"/>
          <w:szCs w:val="18"/>
        </w:rPr>
        <w:t>中央台导播员</w:t>
      </w:r>
      <w:r>
        <w:rPr>
          <w:sz w:val="18"/>
          <w:szCs w:val="18"/>
        </w:rPr>
        <w:t>");</w:t>
      </w:r>
    </w:p>
    <w:p>
      <w:pPr>
        <w:spacing w:before="156"/>
        <w:ind w:left="-567" w:leftChars="-270" w:right="-426" w:rightChars="-203"/>
        <w:rPr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i</w:t>
      </w:r>
      <w:r>
        <w:rPr>
          <w:color w:val="0000FF"/>
          <w:sz w:val="18"/>
          <w:szCs w:val="18"/>
        </w:rPr>
        <w:t xml:space="preserve">nsert into </w:t>
      </w:r>
      <w:r>
        <w:rPr>
          <w:sz w:val="18"/>
          <w:szCs w:val="18"/>
        </w:rPr>
        <w:t>cctv_job(name,</w:t>
      </w:r>
      <w:r>
        <w:rPr>
          <w:rFonts w:cs="Courier New"/>
          <w:sz w:val="18"/>
          <w:szCs w:val="18"/>
        </w:rPr>
        <w:t>require_edu,require_degree,intro</w:t>
      </w:r>
      <w:r>
        <w:rPr>
          <w:sz w:val="18"/>
          <w:szCs w:val="18"/>
        </w:rPr>
        <w:t xml:space="preserve">) </w:t>
      </w:r>
      <w:r>
        <w:rPr>
          <w:color w:val="0000FF"/>
          <w:sz w:val="18"/>
          <w:szCs w:val="18"/>
        </w:rPr>
        <w:t>values</w:t>
      </w:r>
      <w:r>
        <w:rPr>
          <w:sz w:val="18"/>
          <w:szCs w:val="18"/>
        </w:rPr>
        <w:t>("</w:t>
      </w:r>
      <w:r>
        <w:rPr>
          <w:rFonts w:hint="eastAsia"/>
          <w:sz w:val="18"/>
          <w:szCs w:val="18"/>
        </w:rPr>
        <w:t>编辑</w:t>
      </w:r>
      <w:r>
        <w:rPr>
          <w:sz w:val="18"/>
          <w:szCs w:val="18"/>
        </w:rPr>
        <w:t>",2,1, "</w:t>
      </w:r>
      <w:r>
        <w:rPr>
          <w:rFonts w:hint="eastAsia"/>
          <w:sz w:val="18"/>
          <w:szCs w:val="18"/>
        </w:rPr>
        <w:t>中央台节目编辑</w:t>
      </w:r>
      <w:r>
        <w:rPr>
          <w:sz w:val="18"/>
          <w:szCs w:val="18"/>
        </w:rPr>
        <w:t>");</w:t>
      </w:r>
    </w:p>
    <w:p>
      <w:pPr>
        <w:spacing w:before="156"/>
        <w:ind w:left="-567" w:leftChars="-270" w:right="-426" w:rightChars="-203"/>
        <w:rPr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i</w:t>
      </w:r>
      <w:r>
        <w:rPr>
          <w:color w:val="0000FF"/>
          <w:sz w:val="18"/>
          <w:szCs w:val="18"/>
        </w:rPr>
        <w:t xml:space="preserve">nsert into </w:t>
      </w:r>
      <w:r>
        <w:rPr>
          <w:sz w:val="18"/>
          <w:szCs w:val="18"/>
        </w:rPr>
        <w:t>cctv_job(name,</w:t>
      </w:r>
      <w:r>
        <w:rPr>
          <w:rFonts w:cs="Courier New"/>
          <w:sz w:val="18"/>
          <w:szCs w:val="18"/>
        </w:rPr>
        <w:t>require_edu,require_degree,intro</w:t>
      </w:r>
      <w:r>
        <w:rPr>
          <w:sz w:val="18"/>
          <w:szCs w:val="18"/>
        </w:rPr>
        <w:t xml:space="preserve">) </w:t>
      </w:r>
      <w:r>
        <w:rPr>
          <w:color w:val="0000FF"/>
          <w:sz w:val="18"/>
          <w:szCs w:val="18"/>
        </w:rPr>
        <w:t>values</w:t>
      </w:r>
      <w:r>
        <w:rPr>
          <w:sz w:val="18"/>
          <w:szCs w:val="18"/>
        </w:rPr>
        <w:t>("</w:t>
      </w:r>
      <w:r>
        <w:rPr>
          <w:rFonts w:hint="eastAsia"/>
          <w:sz w:val="18"/>
          <w:szCs w:val="18"/>
        </w:rPr>
        <w:t>摄影</w:t>
      </w:r>
      <w:r>
        <w:rPr>
          <w:sz w:val="18"/>
          <w:szCs w:val="18"/>
        </w:rPr>
        <w:t>",1,1, "</w:t>
      </w:r>
      <w:r>
        <w:rPr>
          <w:rFonts w:hint="eastAsia"/>
          <w:sz w:val="18"/>
          <w:szCs w:val="18"/>
        </w:rPr>
        <w:t>节目制作摄影师</w:t>
      </w:r>
      <w:r>
        <w:rPr>
          <w:sz w:val="18"/>
          <w:szCs w:val="18"/>
        </w:rPr>
        <w:t>");</w:t>
      </w:r>
    </w:p>
    <w:p>
      <w:pPr>
        <w:spacing w:before="156"/>
        <w:ind w:left="-567" w:leftChars="-270" w:right="-426" w:rightChars="-203"/>
        <w:rPr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i</w:t>
      </w:r>
      <w:r>
        <w:rPr>
          <w:color w:val="0000FF"/>
          <w:sz w:val="18"/>
          <w:szCs w:val="18"/>
        </w:rPr>
        <w:t xml:space="preserve">nsert into </w:t>
      </w:r>
      <w:r>
        <w:rPr>
          <w:sz w:val="18"/>
          <w:szCs w:val="18"/>
        </w:rPr>
        <w:t>cctv_job(name,</w:t>
      </w:r>
      <w:r>
        <w:rPr>
          <w:rFonts w:cs="Courier New"/>
          <w:sz w:val="18"/>
          <w:szCs w:val="18"/>
        </w:rPr>
        <w:t>require_edu,require_degree,intro</w:t>
      </w:r>
      <w:r>
        <w:rPr>
          <w:sz w:val="18"/>
          <w:szCs w:val="18"/>
        </w:rPr>
        <w:t xml:space="preserve">) </w:t>
      </w:r>
      <w:r>
        <w:rPr>
          <w:color w:val="0000FF"/>
          <w:sz w:val="18"/>
          <w:szCs w:val="18"/>
        </w:rPr>
        <w:t>values</w:t>
      </w:r>
      <w:r>
        <w:rPr>
          <w:sz w:val="18"/>
          <w:szCs w:val="18"/>
        </w:rPr>
        <w:t>("</w:t>
      </w:r>
      <w:r>
        <w:rPr>
          <w:rFonts w:hint="eastAsia"/>
          <w:sz w:val="18"/>
          <w:szCs w:val="18"/>
        </w:rPr>
        <w:t>灯光</w:t>
      </w:r>
      <w:r>
        <w:rPr>
          <w:sz w:val="18"/>
          <w:szCs w:val="18"/>
        </w:rPr>
        <w:t>",1,1, "</w:t>
      </w:r>
      <w:r>
        <w:rPr>
          <w:rFonts w:hint="eastAsia"/>
          <w:sz w:val="18"/>
          <w:szCs w:val="18"/>
        </w:rPr>
        <w:t>节目制作灯光师</w:t>
      </w:r>
      <w:r>
        <w:rPr>
          <w:sz w:val="18"/>
          <w:szCs w:val="18"/>
        </w:rPr>
        <w:t>");</w:t>
      </w:r>
    </w:p>
    <w:p>
      <w:pPr>
        <w:spacing w:before="156"/>
        <w:ind w:left="-567" w:leftChars="-270" w:right="-426" w:rightChars="-203"/>
        <w:rPr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i</w:t>
      </w:r>
      <w:r>
        <w:rPr>
          <w:color w:val="0000FF"/>
          <w:sz w:val="18"/>
          <w:szCs w:val="18"/>
        </w:rPr>
        <w:t xml:space="preserve">nsert into </w:t>
      </w:r>
      <w:r>
        <w:rPr>
          <w:sz w:val="18"/>
          <w:szCs w:val="18"/>
        </w:rPr>
        <w:t>cctv_job(name,</w:t>
      </w:r>
      <w:r>
        <w:rPr>
          <w:rFonts w:cs="Courier New"/>
          <w:sz w:val="18"/>
          <w:szCs w:val="18"/>
        </w:rPr>
        <w:t>require_edu,require_degree,intro</w:t>
      </w:r>
      <w:r>
        <w:rPr>
          <w:sz w:val="18"/>
          <w:szCs w:val="18"/>
        </w:rPr>
        <w:t xml:space="preserve">) </w:t>
      </w:r>
      <w:r>
        <w:rPr>
          <w:color w:val="0000FF"/>
          <w:sz w:val="18"/>
          <w:szCs w:val="18"/>
        </w:rPr>
        <w:t>values</w:t>
      </w:r>
      <w:r>
        <w:rPr>
          <w:sz w:val="18"/>
          <w:szCs w:val="18"/>
        </w:rPr>
        <w:t>("</w:t>
      </w:r>
      <w:r>
        <w:rPr>
          <w:rFonts w:hint="eastAsia"/>
          <w:sz w:val="18"/>
          <w:szCs w:val="18"/>
        </w:rPr>
        <w:t>布景</w:t>
      </w:r>
      <w:r>
        <w:rPr>
          <w:sz w:val="18"/>
          <w:szCs w:val="18"/>
        </w:rPr>
        <w:t>",1,1, "</w:t>
      </w:r>
      <w:r>
        <w:rPr>
          <w:rFonts w:hint="eastAsia"/>
          <w:sz w:val="18"/>
          <w:szCs w:val="18"/>
        </w:rPr>
        <w:t>舞台布景</w:t>
      </w:r>
      <w:r>
        <w:rPr>
          <w:sz w:val="18"/>
          <w:szCs w:val="18"/>
        </w:rPr>
        <w:t>");</w:t>
      </w:r>
    </w:p>
    <w:p>
      <w:pPr>
        <w:spacing w:before="156"/>
        <w:ind w:left="-567" w:leftChars="-270" w:right="-426" w:rightChars="-203"/>
      </w:pPr>
    </w:p>
    <w:p>
      <w:pPr>
        <w:pStyle w:val="4"/>
        <w:spacing w:before="156"/>
        <w:rPr>
          <w:b w:val="0"/>
          <w:bCs w:val="0"/>
        </w:rPr>
      </w:pPr>
      <w:r>
        <w:rPr>
          <w:rFonts w:hint="eastAsia"/>
        </w:rPr>
        <w:t>列表页：</w:t>
      </w:r>
      <w:r>
        <w:rPr>
          <w:rFonts w:hint="eastAsia"/>
          <w:b w:val="0"/>
          <w:bCs w:val="0"/>
        </w:rPr>
        <w:t>要完成几种快速过滤方式，年龄要用生日计算出来，平均分要用S</w:t>
      </w:r>
      <w:r>
        <w:rPr>
          <w:b w:val="0"/>
          <w:bCs w:val="0"/>
        </w:rPr>
        <w:t>QL</w:t>
      </w:r>
      <w:r>
        <w:rPr>
          <w:rFonts w:hint="eastAsia"/>
          <w:b w:val="0"/>
          <w:bCs w:val="0"/>
        </w:rPr>
        <w:t>统计出来，有分页功能。</w:t>
      </w:r>
    </w:p>
    <w:p>
      <w:pPr>
        <w:widowControl/>
        <w:adjustRightInd/>
        <w:snapToGrid/>
        <w:spacing w:before="0" w:beforeLines="0" w:line="24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5939790" cy="207835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/>
        <w:snapToGrid/>
        <w:spacing w:before="0" w:beforeLines="0" w:line="240" w:lineRule="auto"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pStyle w:val="4"/>
        <w:spacing w:before="156"/>
        <w:rPr>
          <w:b w:val="0"/>
          <w:bCs w:val="0"/>
        </w:rPr>
      </w:pPr>
      <w:r>
        <w:rPr>
          <w:rFonts w:hint="eastAsia"/>
        </w:rPr>
        <w:t>应聘人信息编辑页(添加/更新页面</w:t>
      </w:r>
      <w:r>
        <w:t>)</w:t>
      </w:r>
      <w:r>
        <w:rPr>
          <w:rFonts w:hint="eastAsia"/>
        </w:rPr>
        <w:t>：</w:t>
      </w:r>
      <w:r>
        <w:rPr>
          <w:rFonts w:hint="eastAsia"/>
          <w:b w:val="0"/>
          <w:bCs w:val="0"/>
        </w:rPr>
        <w:t>数据库字段不为空的要通过JSR-</w:t>
      </w:r>
      <w:r>
        <w:rPr>
          <w:b w:val="0"/>
          <w:bCs w:val="0"/>
        </w:rPr>
        <w:t>303</w:t>
      </w:r>
      <w:r>
        <w:rPr>
          <w:rFonts w:hint="eastAsia"/>
          <w:b w:val="0"/>
          <w:bCs w:val="0"/>
        </w:rPr>
        <w:t>验证</w:t>
      </w:r>
      <w:r>
        <w:rPr>
          <w:b w:val="0"/>
          <w:bCs w:val="0"/>
        </w:rPr>
        <w:t xml:space="preserve"> </w:t>
      </w:r>
    </w:p>
    <w:p>
      <w:pPr>
        <w:widowControl/>
        <w:adjustRightInd/>
        <w:snapToGrid/>
        <w:spacing w:before="0" w:beforeLines="0" w:line="240" w:lineRule="auto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2432685" cy="2693670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5520" cy="270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  <w:spacing w:before="156" w:after="156" w:afterLines="50" w:line="400" w:lineRule="exact"/>
        <w:ind w:firstLine="0" w:firstLineChars="0"/>
      </w:pPr>
    </w:p>
    <w:p>
      <w:pPr>
        <w:pStyle w:val="4"/>
        <w:spacing w:before="156"/>
        <w:rPr>
          <w:b w:val="0"/>
          <w:bCs w:val="0"/>
        </w:rPr>
      </w:pPr>
      <w:r>
        <w:rPr>
          <w:rFonts w:hint="eastAsia"/>
        </w:rPr>
        <w:t>面试人员成绩录入：</w:t>
      </w:r>
      <w:r>
        <w:rPr>
          <w:rFonts w:hint="eastAsia"/>
          <w:b w:val="0"/>
          <w:bCs w:val="0"/>
        </w:rPr>
        <w:t>每个应聘人至少要录入3个面试职位的成绩，而且职位不能重复，如果重复算更新成绩。应聘人的学历和学位要符合该职位最低学历和学位要求，否则要报错提示。</w:t>
      </w:r>
    </w:p>
    <w:p>
      <w:pPr>
        <w:widowControl/>
        <w:adjustRightInd/>
        <w:snapToGrid/>
        <w:spacing w:before="0" w:beforeLines="0" w:line="240" w:lineRule="auto"/>
        <w:jc w:val="center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2525395" cy="1717040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4928" cy="172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156"/>
        <w:ind w:left="630"/>
      </w:pPr>
      <w:r>
        <w:rPr>
          <w:rFonts w:hint="eastAsia"/>
        </w:rPr>
        <w:t>评分标准（100分，红色标注）</w:t>
      </w:r>
    </w:p>
    <w:p>
      <w:pPr>
        <w:pStyle w:val="4"/>
        <w:numPr>
          <w:ilvl w:val="0"/>
          <w:numId w:val="5"/>
        </w:numPr>
        <w:spacing w:before="156"/>
        <w:ind w:left="966"/>
      </w:pPr>
      <w:r>
        <w:rPr>
          <w:rFonts w:hint="eastAsia"/>
        </w:rPr>
        <w:t>项目要求：</w:t>
      </w:r>
      <w:r>
        <w:rPr>
          <w:rFonts w:hint="eastAsia"/>
          <w:b w:val="0"/>
        </w:rPr>
        <w:t>（</w:t>
      </w:r>
      <w:r>
        <w:rPr>
          <w:b w:val="0"/>
        </w:rPr>
        <w:t>4</w:t>
      </w:r>
      <w:r>
        <w:rPr>
          <w:rFonts w:hint="eastAsia"/>
          <w:b w:val="0"/>
        </w:rPr>
        <w:t>分）</w:t>
      </w:r>
    </w:p>
    <w:p>
      <w:pPr>
        <w:pStyle w:val="25"/>
        <w:numPr>
          <w:ilvl w:val="0"/>
          <w:numId w:val="6"/>
        </w:numPr>
        <w:spacing w:before="156" w:line="400" w:lineRule="exact"/>
        <w:ind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请把项目取名为：</w:t>
      </w:r>
      <w:r>
        <w:rPr>
          <w:rFonts w:hint="eastAsia" w:ascii="宋体" w:hAnsi="宋体" w:cs="宋体"/>
          <w:color w:val="008000"/>
          <w:szCs w:val="21"/>
        </w:rPr>
        <w:t>ssm_自己姓名全拼_</w:t>
      </w:r>
      <w:r>
        <w:rPr>
          <w:rFonts w:ascii="宋体" w:hAnsi="宋体" w:cs="宋体"/>
          <w:color w:val="008000"/>
          <w:szCs w:val="21"/>
        </w:rPr>
        <w:t>nov</w:t>
      </w:r>
      <w:r>
        <w:rPr>
          <w:rFonts w:hint="eastAsia" w:ascii="宋体" w:hAnsi="宋体" w:cs="宋体"/>
          <w:szCs w:val="21"/>
        </w:rPr>
        <w:t>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2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pStyle w:val="25"/>
        <w:numPr>
          <w:ilvl w:val="0"/>
          <w:numId w:val="6"/>
        </w:numPr>
        <w:spacing w:before="156" w:line="400" w:lineRule="exact"/>
        <w:ind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关闭其他所有项目。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2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pStyle w:val="2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 w:line="240" w:lineRule="auto"/>
        <w:ind w:left="850" w:firstLine="408" w:firstLineChars="0"/>
        <w:textAlignment w:val="auto"/>
        <w:rPr>
          <w:rFonts w:ascii="宋体" w:hAnsi="宋体" w:eastAsia="宋体" w:cs="宋体"/>
          <w:sz w:val="24"/>
          <w:szCs w:val="24"/>
          <w:highlight w:val="yellow"/>
        </w:rPr>
      </w:pPr>
      <w:r>
        <w:rPr>
          <w:rFonts w:ascii="宋体" w:hAnsi="宋体" w:eastAsia="宋体" w:cs="宋体"/>
          <w:sz w:val="24"/>
          <w:szCs w:val="24"/>
          <w:highlight w:val="yellow"/>
        </w:rPr>
        <w:t>项目名上要用学生自己真实的姓名全拼。</w:t>
      </w:r>
    </w:p>
    <w:p>
      <w:pPr>
        <w:pStyle w:val="2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0" w:line="240" w:lineRule="auto"/>
        <w:ind w:left="850" w:firstLine="408" w:firstLineChars="0"/>
        <w:textAlignment w:val="auto"/>
        <w:rPr>
          <w:rFonts w:ascii="宋体" w:hAnsi="宋体" w:eastAsia="宋体" w:cs="宋体"/>
          <w:sz w:val="24"/>
          <w:szCs w:val="24"/>
          <w:highlight w:val="yellow"/>
        </w:rPr>
      </w:pPr>
      <w:r>
        <w:rPr>
          <w:rFonts w:ascii="宋体" w:hAnsi="宋体" w:eastAsia="宋体" w:cs="宋体"/>
          <w:sz w:val="24"/>
          <w:szCs w:val="24"/>
          <w:highlight w:val="yellow"/>
        </w:rPr>
        <w:t>包名也必须包含自己姓名的全拼，如“张三”，则以“com.zhangsan.”开头。</w:t>
      </w:r>
    </w:p>
    <w:p>
      <w:pPr>
        <w:pStyle w:val="2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Lines="0" w:line="240" w:lineRule="auto"/>
        <w:ind w:left="850" w:firstLine="408" w:firstLineChars="0"/>
        <w:textAlignment w:val="auto"/>
        <w:rPr>
          <w:rFonts w:hint="eastAsia" w:ascii="宋体" w:hAnsi="宋体" w:cs="宋体"/>
          <w:szCs w:val="21"/>
          <w:highlight w:val="yellow"/>
        </w:rPr>
      </w:pPr>
      <w:r>
        <w:rPr>
          <w:rFonts w:ascii="宋体" w:hAnsi="宋体" w:eastAsia="宋体" w:cs="宋体"/>
          <w:sz w:val="24"/>
          <w:szCs w:val="24"/>
          <w:highlight w:val="yellow"/>
        </w:rPr>
        <w:t>否则此次考试按0分计算。</w:t>
      </w:r>
    </w:p>
    <w:p>
      <w:pPr>
        <w:pStyle w:val="25"/>
        <w:spacing w:before="156" w:line="400" w:lineRule="exact"/>
        <w:ind w:left="850" w:leftChars="405" w:firstLine="0" w:firstLineChars="0"/>
        <w:rPr>
          <w:rFonts w:ascii="宋体" w:hAnsi="宋体" w:cs="宋体"/>
          <w:szCs w:val="21"/>
        </w:rPr>
      </w:pPr>
    </w:p>
    <w:p>
      <w:pPr>
        <w:pStyle w:val="4"/>
        <w:spacing w:before="156"/>
        <w:ind w:left="966"/>
      </w:pPr>
      <w:r>
        <w:rPr>
          <w:rFonts w:hint="eastAsia"/>
        </w:rPr>
        <w:t>数据库创建及建表：</w:t>
      </w:r>
      <w:r>
        <w:rPr>
          <w:rFonts w:hint="eastAsia"/>
          <w:b w:val="0"/>
        </w:rPr>
        <w:t>（</w:t>
      </w:r>
      <w:r>
        <w:rPr>
          <w:b w:val="0"/>
        </w:rPr>
        <w:t>4</w:t>
      </w:r>
      <w:r>
        <w:rPr>
          <w:rFonts w:hint="eastAsia"/>
          <w:b w:val="0"/>
        </w:rPr>
        <w:t>分）</w:t>
      </w:r>
    </w:p>
    <w:p>
      <w:pPr>
        <w:pStyle w:val="25"/>
        <w:numPr>
          <w:ilvl w:val="0"/>
          <w:numId w:val="7"/>
        </w:numPr>
        <w:spacing w:before="156" w:line="400" w:lineRule="exact"/>
        <w:ind w:firstLineChars="0"/>
        <w:rPr>
          <w:rFonts w:ascii="宋体" w:hAnsi="宋体" w:cs="宋体"/>
          <w:szCs w:val="21"/>
        </w:rPr>
      </w:pPr>
      <w:r>
        <w:rPr>
          <w:rFonts w:hint="eastAsia"/>
        </w:rPr>
        <w:t>根据上面数据库设计规范建表</w:t>
      </w:r>
      <w:r>
        <w:rPr>
          <w:rFonts w:hint="eastAsia" w:ascii="宋体" w:hAnsi="宋体" w:cs="宋体"/>
          <w:szCs w:val="21"/>
        </w:rPr>
        <w:t>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2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pStyle w:val="25"/>
        <w:numPr>
          <w:ilvl w:val="0"/>
          <w:numId w:val="7"/>
        </w:numPr>
        <w:spacing w:before="156" w:line="400" w:lineRule="exact"/>
        <w:ind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执行</w:t>
      </w:r>
      <w:r>
        <w:rPr>
          <w:rFonts w:hint="eastAsia"/>
        </w:rPr>
        <w:t>初始化“</w:t>
      </w:r>
      <w:r>
        <w:rPr>
          <w:rFonts w:hint="eastAsia" w:ascii="宋体" w:hAnsi="宋体"/>
          <w:bCs/>
          <w:szCs w:val="21"/>
        </w:rPr>
        <w:t>面试职位表(</w:t>
      </w:r>
      <w:r>
        <w:rPr>
          <w:rFonts w:ascii="宋体" w:hAnsi="宋体"/>
          <w:bCs/>
          <w:szCs w:val="21"/>
        </w:rPr>
        <w:t>cctv</w:t>
      </w:r>
      <w:r>
        <w:rPr>
          <w:rFonts w:hint="eastAsia" w:ascii="宋体" w:hAnsi="宋体"/>
          <w:bCs/>
          <w:szCs w:val="21"/>
        </w:rPr>
        <w:t>_</w:t>
      </w:r>
      <w:r>
        <w:rPr>
          <w:rFonts w:ascii="宋体" w:hAnsi="宋体"/>
          <w:bCs/>
          <w:szCs w:val="21"/>
        </w:rPr>
        <w:t>job</w:t>
      </w:r>
      <w:r>
        <w:rPr>
          <w:rFonts w:hint="eastAsia" w:ascii="宋体" w:hAnsi="宋体"/>
          <w:bCs/>
          <w:szCs w:val="21"/>
        </w:rPr>
        <w:t>)</w:t>
      </w:r>
      <w:r>
        <w:rPr>
          <w:rFonts w:hint="eastAsia" w:ascii="宋体" w:hAnsi="宋体"/>
          <w:szCs w:val="21"/>
        </w:rPr>
        <w:t>”数据的</w:t>
      </w:r>
      <w:r>
        <w:rPr>
          <w:rFonts w:hint="eastAsia"/>
        </w:rPr>
        <w:t>SQL完成</w:t>
      </w:r>
      <w:r>
        <w:rPr>
          <w:rFonts w:hint="eastAsia" w:ascii="宋体" w:hAnsi="宋体"/>
          <w:bCs/>
          <w:szCs w:val="21"/>
        </w:rPr>
        <w:t>职位初始化数据，如果S</w:t>
      </w:r>
      <w:r>
        <w:rPr>
          <w:rFonts w:ascii="宋体" w:hAnsi="宋体"/>
          <w:bCs/>
          <w:szCs w:val="21"/>
        </w:rPr>
        <w:t>QL</w:t>
      </w:r>
      <w:r>
        <w:rPr>
          <w:rFonts w:hint="eastAsia" w:ascii="宋体" w:hAnsi="宋体"/>
          <w:bCs/>
          <w:szCs w:val="21"/>
        </w:rPr>
        <w:t>有错误，请自行修改</w:t>
      </w:r>
      <w:r>
        <w:rPr>
          <w:rFonts w:hint="eastAsia" w:ascii="宋体" w:hAnsi="宋体" w:cs="宋体"/>
          <w:szCs w:val="21"/>
        </w:rPr>
        <w:t>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2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pStyle w:val="25"/>
        <w:spacing w:before="156" w:line="400" w:lineRule="exact"/>
        <w:ind w:left="850" w:leftChars="405" w:firstLine="0" w:firstLineChars="0"/>
        <w:rPr>
          <w:rFonts w:ascii="宋体" w:hAnsi="宋体" w:cs="宋体"/>
          <w:szCs w:val="21"/>
        </w:rPr>
      </w:pPr>
    </w:p>
    <w:p>
      <w:pPr>
        <w:pStyle w:val="4"/>
        <w:numPr>
          <w:ilvl w:val="0"/>
          <w:numId w:val="5"/>
        </w:numPr>
        <w:spacing w:before="156"/>
        <w:ind w:left="966"/>
      </w:pPr>
      <w:r>
        <w:rPr>
          <w:rFonts w:hint="eastAsia"/>
        </w:rPr>
        <w:t>实体类编写要求：</w:t>
      </w:r>
      <w:r>
        <w:rPr>
          <w:rFonts w:hint="eastAsia"/>
          <w:b w:val="0"/>
        </w:rPr>
        <w:t>(</w:t>
      </w:r>
      <w:r>
        <w:rPr>
          <w:b w:val="0"/>
        </w:rPr>
        <w:t>28</w:t>
      </w:r>
      <w:r>
        <w:rPr>
          <w:rFonts w:hint="eastAsia"/>
          <w:b w:val="0"/>
        </w:rPr>
        <w:t>分)</w:t>
      </w:r>
    </w:p>
    <w:p>
      <w:pPr>
        <w:pStyle w:val="21"/>
        <w:numPr>
          <w:ilvl w:val="0"/>
          <w:numId w:val="8"/>
        </w:numPr>
        <w:spacing w:before="156"/>
        <w:ind w:firstLineChars="0"/>
      </w:pPr>
      <w:r>
        <w:rPr>
          <w:rFonts w:hint="eastAsia"/>
        </w:rPr>
        <w:t>面试人实体类规范及JSR-303属性验证要求：</w:t>
      </w:r>
    </w:p>
    <w:p>
      <w:pPr>
        <w:pStyle w:val="21"/>
        <w:numPr>
          <w:ilvl w:val="1"/>
          <w:numId w:val="8"/>
        </w:numPr>
        <w:spacing w:before="156"/>
        <w:ind w:firstLineChars="0"/>
      </w:pPr>
      <w:r>
        <w:rPr>
          <w:rFonts w:hint="eastAsia"/>
        </w:rPr>
        <w:t>姓名不能空。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1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pStyle w:val="21"/>
        <w:numPr>
          <w:ilvl w:val="1"/>
          <w:numId w:val="8"/>
        </w:numPr>
        <w:spacing w:before="156"/>
        <w:ind w:firstLineChars="0"/>
      </w:pPr>
      <w:r>
        <w:rPr>
          <w:rFonts w:hint="eastAsia"/>
        </w:rPr>
        <w:t>姓名最少不能少于2个字符。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1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pStyle w:val="21"/>
        <w:numPr>
          <w:ilvl w:val="1"/>
          <w:numId w:val="8"/>
        </w:numPr>
        <w:spacing w:before="156"/>
        <w:ind w:firstLineChars="0"/>
      </w:pPr>
      <w:r>
        <w:rPr>
          <w:rFonts w:hint="eastAsia"/>
        </w:rPr>
        <w:t>性别属性要用枚举，元素有：女士，先生。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3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spacing w:before="0" w:beforeLines="0"/>
        <w:ind w:left="1576"/>
      </w:pPr>
      <w:r>
        <w:rPr>
          <w:rFonts w:hint="eastAsia"/>
        </w:rPr>
        <w:t>数据库保存枚举的</w:t>
      </w:r>
      <w:r>
        <w:rPr>
          <w:rFonts w:hint="eastAsia"/>
          <w:highlight w:val="yellow"/>
        </w:rPr>
        <w:t>名称</w:t>
      </w:r>
      <w:r>
        <w:rPr>
          <w:rFonts w:hint="eastAsia"/>
        </w:rPr>
        <w:t>，注意MyBatis保存枚举配置。</w:t>
      </w:r>
    </w:p>
    <w:p>
      <w:pPr>
        <w:pStyle w:val="21"/>
        <w:numPr>
          <w:ilvl w:val="1"/>
          <w:numId w:val="8"/>
        </w:numPr>
        <w:spacing w:before="156"/>
        <w:ind w:firstLineChars="0"/>
      </w:pPr>
      <w:r>
        <w:rPr>
          <w:rFonts w:hint="eastAsia"/>
        </w:rPr>
        <w:t>性别属性标注不能空。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1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pStyle w:val="21"/>
        <w:numPr>
          <w:ilvl w:val="1"/>
          <w:numId w:val="8"/>
        </w:numPr>
        <w:spacing w:before="156"/>
        <w:ind w:firstLineChars="0"/>
      </w:pPr>
      <w:r>
        <w:rPr>
          <w:rFonts w:hint="eastAsia"/>
        </w:rPr>
        <w:t>生日属性标注不能空。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1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pStyle w:val="21"/>
        <w:numPr>
          <w:ilvl w:val="1"/>
          <w:numId w:val="8"/>
        </w:numPr>
        <w:spacing w:before="156"/>
        <w:ind w:firstLineChars="0"/>
      </w:pPr>
      <w:r>
        <w:rPr>
          <w:rFonts w:hint="eastAsia"/>
        </w:rPr>
        <w:t>生日属性还需要验证日期不能大于今天。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2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pStyle w:val="21"/>
        <w:numPr>
          <w:ilvl w:val="1"/>
          <w:numId w:val="8"/>
        </w:numPr>
        <w:spacing w:before="156"/>
        <w:ind w:firstLineChars="0"/>
      </w:pPr>
      <w:r>
        <w:rPr>
          <w:rFonts w:hint="eastAsia"/>
        </w:rPr>
        <w:t>毕业大学属性标注不能空。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1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pStyle w:val="21"/>
        <w:numPr>
          <w:ilvl w:val="1"/>
          <w:numId w:val="8"/>
        </w:numPr>
        <w:spacing w:before="156"/>
        <w:ind w:firstLineChars="0"/>
      </w:pPr>
      <w:r>
        <w:rPr>
          <w:rFonts w:hint="eastAsia"/>
        </w:rPr>
        <w:t>毕业大学属性最少不能少于2个字符。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1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pStyle w:val="21"/>
        <w:numPr>
          <w:ilvl w:val="1"/>
          <w:numId w:val="8"/>
        </w:numPr>
        <w:spacing w:before="156"/>
        <w:ind w:firstLineChars="0"/>
      </w:pPr>
      <w:r>
        <w:rPr>
          <w:rFonts w:hint="eastAsia"/>
        </w:rPr>
        <w:t>所学专业属性标注不能空。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1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pStyle w:val="21"/>
        <w:numPr>
          <w:ilvl w:val="1"/>
          <w:numId w:val="8"/>
        </w:numPr>
        <w:spacing w:before="156"/>
        <w:ind w:firstLineChars="0"/>
      </w:pPr>
      <w:r>
        <w:rPr>
          <w:rFonts w:hint="eastAsia"/>
        </w:rPr>
        <w:t>所学专业属性最少不能少于2个字符。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1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pStyle w:val="21"/>
        <w:numPr>
          <w:ilvl w:val="1"/>
          <w:numId w:val="8"/>
        </w:numPr>
        <w:spacing w:before="156"/>
        <w:ind w:firstLineChars="0"/>
      </w:pPr>
      <w:r>
        <w:rPr>
          <w:rFonts w:hint="eastAsia"/>
        </w:rPr>
        <w:t>学历标注不能空。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1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pStyle w:val="21"/>
        <w:numPr>
          <w:ilvl w:val="1"/>
          <w:numId w:val="8"/>
        </w:numPr>
        <w:spacing w:before="156"/>
        <w:ind w:firstLineChars="0"/>
      </w:pPr>
      <w:r>
        <w:rPr>
          <w:rFonts w:hint="eastAsia"/>
        </w:rPr>
        <w:t>学位标注不能空。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1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pStyle w:val="21"/>
        <w:numPr>
          <w:ilvl w:val="1"/>
          <w:numId w:val="8"/>
        </w:numPr>
        <w:spacing w:before="156"/>
        <w:ind w:firstLineChars="0"/>
      </w:pPr>
      <w:r>
        <w:rPr>
          <w:rFonts w:hint="eastAsia"/>
        </w:rPr>
        <w:t>如果学历选择了“专科”或“本科”，那么要通过程序验证学位只能是“学士”。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2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pStyle w:val="21"/>
        <w:numPr>
          <w:ilvl w:val="1"/>
          <w:numId w:val="8"/>
        </w:numPr>
        <w:spacing w:before="156"/>
        <w:ind w:firstLineChars="0"/>
      </w:pPr>
      <w:r>
        <w:rPr>
          <w:rFonts w:hint="eastAsia"/>
        </w:rPr>
        <w:t>如果学历选择了“研究生”，那么要通过程序验证学位只能是“硕士”或“博士”。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2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pStyle w:val="21"/>
        <w:numPr>
          <w:ilvl w:val="0"/>
          <w:numId w:val="8"/>
        </w:numPr>
        <w:spacing w:before="156"/>
        <w:ind w:left="1151" w:hanging="312" w:firstLineChars="0"/>
      </w:pPr>
      <w:r>
        <w:rPr>
          <w:rFonts w:hint="eastAsia"/>
        </w:rPr>
        <w:t>成绩实体类规范及JSR-303属性验证要求：</w:t>
      </w:r>
    </w:p>
    <w:p>
      <w:pPr>
        <w:pStyle w:val="21"/>
        <w:numPr>
          <w:ilvl w:val="1"/>
          <w:numId w:val="8"/>
        </w:numPr>
        <w:spacing w:before="156"/>
        <w:ind w:firstLineChars="0"/>
      </w:pPr>
      <w:r>
        <w:rPr>
          <w:rFonts w:hint="eastAsia"/>
        </w:rPr>
        <w:t>应聘人I</w:t>
      </w:r>
      <w:r>
        <w:t>D</w:t>
      </w:r>
      <w:r>
        <w:rPr>
          <w:rFonts w:hint="eastAsia"/>
        </w:rPr>
        <w:t>不能空。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1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pStyle w:val="21"/>
        <w:numPr>
          <w:ilvl w:val="1"/>
          <w:numId w:val="8"/>
        </w:numPr>
        <w:spacing w:before="156"/>
        <w:ind w:firstLineChars="0"/>
      </w:pPr>
      <w:r>
        <w:rPr>
          <w:rFonts w:hint="eastAsia"/>
        </w:rPr>
        <w:t>职位I</w:t>
      </w:r>
      <w:r>
        <w:t>D</w:t>
      </w:r>
      <w:r>
        <w:rPr>
          <w:rFonts w:hint="eastAsia"/>
        </w:rPr>
        <w:t>不能空。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1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pStyle w:val="21"/>
        <w:numPr>
          <w:ilvl w:val="1"/>
          <w:numId w:val="8"/>
        </w:numPr>
        <w:spacing w:before="156"/>
        <w:ind w:firstLineChars="0"/>
      </w:pPr>
      <w:r>
        <w:rPr>
          <w:rFonts w:hint="eastAsia"/>
        </w:rPr>
        <w:t>成绩不能空。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1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pStyle w:val="21"/>
        <w:numPr>
          <w:ilvl w:val="1"/>
          <w:numId w:val="8"/>
        </w:numPr>
        <w:spacing w:before="156"/>
        <w:ind w:firstLineChars="0"/>
      </w:pPr>
      <w:r>
        <w:rPr>
          <w:rFonts w:hint="eastAsia"/>
        </w:rPr>
        <w:t>成绩值范围必须在0-</w:t>
      </w:r>
      <w:r>
        <w:t>100</w:t>
      </w:r>
      <w:r>
        <w:rPr>
          <w:rFonts w:hint="eastAsia"/>
        </w:rPr>
        <w:t>之间。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2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pStyle w:val="21"/>
        <w:numPr>
          <w:ilvl w:val="1"/>
          <w:numId w:val="8"/>
        </w:numPr>
        <w:spacing w:before="156"/>
        <w:ind w:firstLineChars="0"/>
      </w:pPr>
      <w:r>
        <w:rPr>
          <w:rFonts w:hint="eastAsia"/>
        </w:rPr>
        <w:t>应聘人的学历和学位要符合该职位最低学历和学位要求，否则要报错提示。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4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pStyle w:val="25"/>
        <w:spacing w:before="156"/>
        <w:ind w:left="839" w:firstLine="0" w:firstLineChars="0"/>
      </w:pPr>
      <w:r>
        <w:rPr>
          <w:rFonts w:hint="eastAsia"/>
          <w:highlight w:val="yellow"/>
        </w:rPr>
        <w:t>以上验证项要在页面上有全部效果演示。</w:t>
      </w:r>
    </w:p>
    <w:p>
      <w:pPr>
        <w:pStyle w:val="25"/>
        <w:spacing w:before="156"/>
        <w:ind w:firstLine="0" w:firstLineChars="0"/>
      </w:pPr>
    </w:p>
    <w:p>
      <w:pPr>
        <w:pStyle w:val="4"/>
        <w:numPr>
          <w:ilvl w:val="0"/>
          <w:numId w:val="5"/>
        </w:numPr>
        <w:spacing w:before="156"/>
        <w:ind w:left="966"/>
      </w:pPr>
      <w:r>
        <w:rPr>
          <w:rFonts w:hint="eastAsia"/>
        </w:rPr>
        <w:t>完成应聘人添加功能：</w:t>
      </w:r>
      <w:r>
        <w:rPr>
          <w:rFonts w:hint="eastAsia"/>
          <w:b w:val="0"/>
        </w:rPr>
        <w:t>(</w:t>
      </w:r>
      <w:r>
        <w:rPr>
          <w:b w:val="0"/>
        </w:rPr>
        <w:t>10</w:t>
      </w:r>
      <w:r>
        <w:rPr>
          <w:rFonts w:hint="eastAsia"/>
          <w:b w:val="0"/>
        </w:rPr>
        <w:t>分)</w:t>
      </w:r>
    </w:p>
    <w:p>
      <w:pPr>
        <w:pStyle w:val="21"/>
        <w:numPr>
          <w:ilvl w:val="0"/>
          <w:numId w:val="9"/>
        </w:numPr>
        <w:spacing w:before="156"/>
        <w:ind w:firstLineChars="0"/>
      </w:pPr>
      <w:r>
        <w:rPr>
          <w:rFonts w:hint="eastAsia"/>
        </w:rPr>
        <w:t>页面所有输入框不填值，点击保存后，按图2显示错误提示。(第3条已经给分)</w:t>
      </w:r>
    </w:p>
    <w:p>
      <w:pPr>
        <w:pStyle w:val="21"/>
        <w:numPr>
          <w:ilvl w:val="0"/>
          <w:numId w:val="9"/>
        </w:numPr>
        <w:spacing w:before="156"/>
        <w:ind w:firstLineChars="0"/>
      </w:pPr>
      <w:r>
        <w:rPr>
          <w:rFonts w:hint="eastAsia"/>
        </w:rPr>
        <w:t>出现错误消息时，原来填写的数据能自动回显。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5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pStyle w:val="21"/>
        <w:numPr>
          <w:ilvl w:val="0"/>
          <w:numId w:val="9"/>
        </w:numPr>
        <w:spacing w:before="156"/>
        <w:ind w:firstLineChars="0"/>
      </w:pPr>
      <w:r>
        <w:rPr>
          <w:rFonts w:hint="eastAsia"/>
        </w:rPr>
        <w:t>所有数据合格后能正确保存明星数据，并跳转到列表页。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5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pStyle w:val="25"/>
        <w:spacing w:before="156"/>
        <w:ind w:left="839" w:firstLine="0" w:firstLineChars="0"/>
      </w:pPr>
      <w:r>
        <w:rPr>
          <w:rFonts w:hint="eastAsia"/>
          <w:highlight w:val="yellow"/>
        </w:rPr>
        <w:t>以上验证和回显必须是SpringMVC和JSR-303验证框架实现，不得依赖前端JavaScript。否则不得分。</w:t>
      </w:r>
    </w:p>
    <w:p>
      <w:pPr>
        <w:pStyle w:val="25"/>
        <w:spacing w:before="156" w:line="400" w:lineRule="exact"/>
        <w:ind w:firstLine="0" w:firstLineChars="0"/>
        <w:rPr>
          <w:rFonts w:ascii="宋体" w:hAnsi="宋体" w:cs="宋体"/>
          <w:szCs w:val="21"/>
        </w:rPr>
      </w:pPr>
    </w:p>
    <w:p>
      <w:pPr>
        <w:pStyle w:val="4"/>
        <w:numPr>
          <w:ilvl w:val="0"/>
          <w:numId w:val="5"/>
        </w:numPr>
        <w:spacing w:before="156"/>
        <w:ind w:left="966"/>
      </w:pPr>
      <w:r>
        <w:rPr>
          <w:rFonts w:hint="eastAsia"/>
        </w:rPr>
        <w:t>完成应聘人列表功能（见图1）：</w:t>
      </w:r>
      <w:r>
        <w:rPr>
          <w:rFonts w:hint="eastAsia"/>
          <w:b w:val="0"/>
        </w:rPr>
        <w:t>(</w:t>
      </w:r>
      <w:r>
        <w:rPr>
          <w:b w:val="0"/>
        </w:rPr>
        <w:t>26</w:t>
      </w:r>
      <w:r>
        <w:rPr>
          <w:rFonts w:hint="eastAsia"/>
          <w:b w:val="0"/>
        </w:rPr>
        <w:t>分)</w:t>
      </w:r>
    </w:p>
    <w:p>
      <w:pPr>
        <w:pStyle w:val="21"/>
        <w:numPr>
          <w:ilvl w:val="0"/>
          <w:numId w:val="10"/>
        </w:numPr>
        <w:spacing w:before="156"/>
        <w:ind w:firstLineChars="0"/>
      </w:pPr>
      <w:r>
        <w:rPr>
          <w:rFonts w:hint="eastAsia"/>
        </w:rPr>
        <w:t>能分页展示全部应聘人列表，相当于点击了“全部”链接。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5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pStyle w:val="21"/>
        <w:numPr>
          <w:ilvl w:val="0"/>
          <w:numId w:val="10"/>
        </w:numPr>
        <w:spacing w:before="156"/>
        <w:ind w:firstLineChars="0"/>
      </w:pPr>
      <w:r>
        <w:rPr>
          <w:rFonts w:hint="eastAsia"/>
        </w:rPr>
        <w:t>显示每个应聘人的职位面试成绩（待下面完成成绩录入功能后展示效果）。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5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pStyle w:val="21"/>
        <w:numPr>
          <w:ilvl w:val="0"/>
          <w:numId w:val="10"/>
        </w:numPr>
        <w:spacing w:before="156"/>
        <w:ind w:firstLineChars="0"/>
      </w:pPr>
      <w:r>
        <w:rPr>
          <w:rFonts w:hint="eastAsia"/>
        </w:rPr>
        <w:t>显示每个应聘人的平均成绩（待下面完成成绩录入功能后展示效果）。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5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pStyle w:val="21"/>
        <w:numPr>
          <w:ilvl w:val="0"/>
          <w:numId w:val="10"/>
        </w:numPr>
        <w:spacing w:before="156"/>
        <w:ind w:firstLineChars="0"/>
      </w:pPr>
      <w:r>
        <w:rPr>
          <w:rFonts w:hint="eastAsia"/>
        </w:rPr>
        <w:t>点击“主持90分以上者”能显示出正确的结果。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3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pStyle w:val="21"/>
        <w:numPr>
          <w:ilvl w:val="0"/>
          <w:numId w:val="10"/>
        </w:numPr>
        <w:spacing w:before="156"/>
        <w:ind w:firstLineChars="0"/>
      </w:pPr>
      <w:r>
        <w:rPr>
          <w:rFonts w:hint="eastAsia"/>
        </w:rPr>
        <w:t>点击“平均分80分以上者”能显示出正确的结果。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5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pStyle w:val="21"/>
        <w:numPr>
          <w:ilvl w:val="0"/>
          <w:numId w:val="10"/>
        </w:numPr>
        <w:spacing w:before="156"/>
        <w:ind w:firstLineChars="0"/>
      </w:pPr>
      <w:r>
        <w:rPr>
          <w:rFonts w:hint="eastAsia"/>
        </w:rPr>
        <w:t>点击“研究生以上学历者”能显示出正确的结果。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3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pStyle w:val="25"/>
        <w:spacing w:before="156" w:line="400" w:lineRule="exact"/>
        <w:ind w:firstLine="0" w:firstLineChars="0"/>
        <w:rPr>
          <w:rFonts w:ascii="宋体" w:hAnsi="宋体" w:cs="宋体"/>
          <w:szCs w:val="21"/>
        </w:rPr>
      </w:pPr>
    </w:p>
    <w:p>
      <w:pPr>
        <w:pStyle w:val="4"/>
        <w:numPr>
          <w:ilvl w:val="0"/>
          <w:numId w:val="5"/>
        </w:numPr>
        <w:spacing w:before="156"/>
        <w:ind w:left="966"/>
      </w:pPr>
      <w:r>
        <w:rPr>
          <w:rFonts w:hint="eastAsia"/>
        </w:rPr>
        <w:t>完成应聘人成绩录入功能（见图</w:t>
      </w:r>
      <w:r>
        <w:t>3</w:t>
      </w:r>
      <w:r>
        <w:rPr>
          <w:rFonts w:hint="eastAsia"/>
        </w:rPr>
        <w:t>）：</w:t>
      </w:r>
      <w:r>
        <w:rPr>
          <w:rFonts w:hint="eastAsia"/>
          <w:b w:val="0"/>
        </w:rPr>
        <w:t>(</w:t>
      </w:r>
      <w:r>
        <w:rPr>
          <w:b w:val="0"/>
        </w:rPr>
        <w:t>16</w:t>
      </w:r>
      <w:r>
        <w:rPr>
          <w:rFonts w:hint="eastAsia"/>
          <w:b w:val="0"/>
        </w:rPr>
        <w:t>分)</w:t>
      </w:r>
    </w:p>
    <w:p>
      <w:pPr>
        <w:pStyle w:val="21"/>
        <w:numPr>
          <w:ilvl w:val="0"/>
          <w:numId w:val="11"/>
        </w:numPr>
        <w:spacing w:before="156"/>
        <w:ind w:firstLineChars="0"/>
      </w:pPr>
      <w:r>
        <w:rPr>
          <w:rFonts w:hint="eastAsia"/>
        </w:rPr>
        <w:t>成绩录入页面上要显示应聘人的名字。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3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pStyle w:val="21"/>
        <w:numPr>
          <w:ilvl w:val="0"/>
          <w:numId w:val="11"/>
        </w:numPr>
        <w:spacing w:before="156"/>
        <w:ind w:firstLineChars="0"/>
      </w:pPr>
      <w:r>
        <w:rPr>
          <w:rFonts w:hint="eastAsia"/>
        </w:rPr>
        <w:t>页面所有输入框不填值，点击保存后，按图</w:t>
      </w:r>
      <w:r>
        <w:t>3</w:t>
      </w:r>
      <w:r>
        <w:rPr>
          <w:rFonts w:hint="eastAsia"/>
        </w:rPr>
        <w:t>显示错误提示。(第3条已经给分)。</w:t>
      </w:r>
    </w:p>
    <w:p>
      <w:pPr>
        <w:pStyle w:val="21"/>
        <w:numPr>
          <w:ilvl w:val="0"/>
          <w:numId w:val="11"/>
        </w:numPr>
        <w:spacing w:before="156"/>
        <w:ind w:firstLineChars="0"/>
      </w:pPr>
      <w:r>
        <w:rPr>
          <w:rFonts w:hint="eastAsia"/>
        </w:rPr>
        <w:t>出现错误消息时，原来填写的数据能自动回显。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3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pStyle w:val="21"/>
        <w:numPr>
          <w:ilvl w:val="0"/>
          <w:numId w:val="11"/>
        </w:numPr>
        <w:spacing w:before="156"/>
        <w:ind w:firstLineChars="0"/>
      </w:pPr>
      <w:r>
        <w:rPr>
          <w:rFonts w:hint="eastAsia"/>
        </w:rPr>
        <w:t>所有数据合格后能正确保存成绩数据，而且职位不能重复，如果重复算更新成绩。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5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pStyle w:val="21"/>
        <w:numPr>
          <w:ilvl w:val="0"/>
          <w:numId w:val="11"/>
        </w:numPr>
        <w:spacing w:before="156"/>
        <w:ind w:firstLineChars="0"/>
      </w:pPr>
      <w:r>
        <w:rPr>
          <w:rFonts w:hint="eastAsia"/>
        </w:rPr>
        <w:t>保存成功后跳转到应聘人列表页。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2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pStyle w:val="21"/>
        <w:numPr>
          <w:ilvl w:val="0"/>
          <w:numId w:val="11"/>
        </w:numPr>
        <w:spacing w:before="156"/>
        <w:ind w:firstLineChars="0"/>
      </w:pPr>
      <w:r>
        <w:rPr>
          <w:rFonts w:hint="eastAsia"/>
        </w:rPr>
        <w:t>每个应聘人至少要录入3个面试职位的成绩。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3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spacing w:before="156"/>
        <w:ind w:left="839"/>
      </w:pPr>
      <w:r>
        <w:rPr>
          <w:rFonts w:hint="eastAsia"/>
          <w:highlight w:val="yellow"/>
        </w:rPr>
        <w:t>要按第3条实体设计要求，页面要演示以下验证效果：要验证应聘人的学历和学位要符合该职位最低学历和学位要求，职位ID不能空，成绩不能空，成绩值范围必须在0-100之间。</w:t>
      </w:r>
    </w:p>
    <w:p>
      <w:pPr>
        <w:spacing w:before="0" w:beforeLines="0" w:line="240" w:lineRule="auto"/>
        <w:rPr>
          <w:rFonts w:ascii="宋体" w:hAnsi="宋体" w:cs="宋体"/>
          <w:szCs w:val="21"/>
        </w:rPr>
      </w:pPr>
    </w:p>
    <w:p>
      <w:pPr>
        <w:pStyle w:val="4"/>
        <w:numPr>
          <w:ilvl w:val="0"/>
          <w:numId w:val="5"/>
        </w:numPr>
        <w:spacing w:before="156"/>
        <w:ind w:left="966"/>
      </w:pPr>
      <w:r>
        <w:rPr>
          <w:rFonts w:hint="eastAsia"/>
        </w:rPr>
        <w:t>完成应聘人删除功能（见图</w:t>
      </w:r>
      <w:r>
        <w:t>3</w:t>
      </w:r>
      <w:r>
        <w:rPr>
          <w:rFonts w:hint="eastAsia"/>
        </w:rPr>
        <w:t>）：</w:t>
      </w:r>
      <w:r>
        <w:rPr>
          <w:rFonts w:hint="eastAsia"/>
          <w:b w:val="0"/>
        </w:rPr>
        <w:t>(</w:t>
      </w:r>
      <w:r>
        <w:rPr>
          <w:b w:val="0"/>
        </w:rPr>
        <w:t>8</w:t>
      </w:r>
      <w:r>
        <w:rPr>
          <w:rFonts w:hint="eastAsia"/>
          <w:b w:val="0"/>
        </w:rPr>
        <w:t>分)</w:t>
      </w:r>
    </w:p>
    <w:p>
      <w:pPr>
        <w:pStyle w:val="21"/>
        <w:numPr>
          <w:ilvl w:val="0"/>
          <w:numId w:val="12"/>
        </w:numPr>
        <w:spacing w:before="156"/>
        <w:ind w:firstLineChars="0"/>
      </w:pPr>
      <w:r>
        <w:rPr>
          <w:rFonts w:hint="eastAsia"/>
        </w:rPr>
        <w:t>完成应聘人单条记录删除功能，删除时要提示确认。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3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pStyle w:val="21"/>
        <w:numPr>
          <w:ilvl w:val="0"/>
          <w:numId w:val="12"/>
        </w:numPr>
        <w:spacing w:before="156"/>
        <w:ind w:firstLineChars="0"/>
      </w:pPr>
      <w:r>
        <w:rPr>
          <w:rFonts w:hint="eastAsia"/>
        </w:rPr>
        <w:t>删除时要提示确认。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1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pStyle w:val="21"/>
        <w:numPr>
          <w:ilvl w:val="0"/>
          <w:numId w:val="12"/>
        </w:numPr>
        <w:spacing w:before="156"/>
        <w:ind w:firstLineChars="0"/>
      </w:pPr>
      <w:r>
        <w:rPr>
          <w:rFonts w:hint="eastAsia"/>
        </w:rPr>
        <w:t>删除应聘人时同时删除该应聘人所有成绩。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4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spacing w:before="0" w:beforeLines="0" w:line="240" w:lineRule="auto"/>
        <w:rPr>
          <w:rFonts w:ascii="宋体" w:hAnsi="宋体" w:cs="宋体"/>
          <w:szCs w:val="21"/>
        </w:rPr>
      </w:pPr>
    </w:p>
    <w:p>
      <w:pPr>
        <w:pStyle w:val="4"/>
        <w:numPr>
          <w:ilvl w:val="0"/>
          <w:numId w:val="5"/>
        </w:numPr>
        <w:spacing w:before="156"/>
        <w:ind w:left="966"/>
      </w:pPr>
      <w:r>
        <w:rPr>
          <w:rFonts w:hint="eastAsia"/>
        </w:rPr>
        <w:t>注释规范：</w:t>
      </w:r>
      <w:r>
        <w:rPr>
          <w:rFonts w:hint="eastAsia"/>
          <w:b w:val="0"/>
          <w:bCs w:val="0"/>
        </w:rPr>
        <w:t>（</w:t>
      </w:r>
      <w:r>
        <w:rPr>
          <w:b w:val="0"/>
          <w:bCs w:val="0"/>
        </w:rPr>
        <w:t>4</w:t>
      </w:r>
      <w:r>
        <w:rPr>
          <w:rFonts w:hint="eastAsia"/>
          <w:b w:val="0"/>
          <w:bCs w:val="0"/>
        </w:rPr>
        <w:t>分）</w:t>
      </w:r>
    </w:p>
    <w:p>
      <w:pPr>
        <w:pStyle w:val="21"/>
        <w:numPr>
          <w:ilvl w:val="0"/>
          <w:numId w:val="13"/>
        </w:numPr>
        <w:spacing w:before="156"/>
        <w:ind w:left="839" w:firstLine="0"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工具类和工具方法都有明确意义的注释。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2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pStyle w:val="21"/>
        <w:numPr>
          <w:ilvl w:val="0"/>
          <w:numId w:val="13"/>
        </w:numPr>
        <w:spacing w:before="156"/>
        <w:ind w:left="839" w:firstLine="0" w:firstLineChars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MyBatis</w:t>
      </w:r>
      <w:r>
        <w:rPr>
          <w:rFonts w:hint="eastAsia" w:ascii="宋体" w:hAnsi="宋体" w:cs="宋体"/>
          <w:szCs w:val="21"/>
        </w:rPr>
        <w:t>配置文件、Spring和SpringMVC配置文件都要有注释。</w:t>
      </w:r>
      <w:r>
        <w:rPr>
          <w:rFonts w:hint="eastAsia" w:ascii="宋体" w:hAnsi="宋体" w:cs="宋体"/>
          <w:szCs w:val="21"/>
          <w:highlight w:val="red"/>
        </w:rPr>
        <w:t>（</w:t>
      </w:r>
      <w:r>
        <w:rPr>
          <w:rFonts w:ascii="宋体" w:hAnsi="宋体" w:cs="宋体"/>
          <w:szCs w:val="21"/>
          <w:highlight w:val="red"/>
        </w:rPr>
        <w:t>2</w:t>
      </w:r>
      <w:r>
        <w:rPr>
          <w:rFonts w:hint="eastAsia" w:ascii="宋体" w:hAnsi="宋体" w:cs="宋体"/>
          <w:szCs w:val="21"/>
          <w:highlight w:val="red"/>
        </w:rPr>
        <w:t>分）</w:t>
      </w:r>
    </w:p>
    <w:p>
      <w:pPr>
        <w:pStyle w:val="21"/>
        <w:numPr>
          <w:ilvl w:val="0"/>
          <w:numId w:val="13"/>
        </w:numPr>
        <w:spacing w:before="156"/>
        <w:ind w:left="839" w:firstLine="0" w:firstLineChars="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总注释行数不少于30行。否则扣掉一半分。</w:t>
      </w:r>
    </w:p>
    <w:p>
      <w:pPr>
        <w:spacing w:before="156" w:line="360" w:lineRule="auto"/>
        <w:ind w:left="210" w:right="210" w:rightChars="100"/>
        <w:rPr>
          <w:rFonts w:ascii="宋体" w:hAnsi="宋体" w:cs="宋体"/>
          <w:b/>
          <w:szCs w:val="21"/>
        </w:rPr>
      </w:pPr>
    </w:p>
    <w:p>
      <w:pPr>
        <w:pStyle w:val="3"/>
        <w:spacing w:before="156"/>
      </w:pPr>
      <w:r>
        <w:rPr>
          <w:rFonts w:hint="eastAsia"/>
        </w:rPr>
        <w:t>考试说明</w:t>
      </w:r>
    </w:p>
    <w:p>
      <w:pPr>
        <w:numPr>
          <w:ilvl w:val="0"/>
          <w:numId w:val="14"/>
        </w:numPr>
        <w:spacing w:before="156" w:line="360" w:lineRule="auto"/>
        <w:ind w:left="420" w:left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提交源码</w:t>
      </w:r>
    </w:p>
    <w:p>
      <w:pPr>
        <w:numPr>
          <w:ilvl w:val="0"/>
          <w:numId w:val="14"/>
        </w:numPr>
        <w:spacing w:before="156" w:line="360" w:lineRule="auto"/>
        <w:ind w:left="420" w:leftChars="2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提交完整的考试录屏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1906" w:h="16838"/>
      <w:pgMar w:top="1134" w:right="1134" w:bottom="1134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G Times (W1)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bottom w:val="none" w:color="auto" w:sz="0" w:space="0"/>
      </w:pBdr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07DDA7"/>
    <w:multiLevelType w:val="singleLevel"/>
    <w:tmpl w:val="C907DDA7"/>
    <w:lvl w:ilvl="0" w:tentative="0">
      <w:start w:val="1"/>
      <w:numFmt w:val="decimal"/>
      <w:suff w:val="space"/>
      <w:lvlText w:val="%1."/>
      <w:lvlJc w:val="left"/>
      <w:pPr>
        <w:ind w:left="9923" w:hanging="425"/>
      </w:pPr>
      <w:rPr>
        <w:rFonts w:hint="default"/>
      </w:rPr>
    </w:lvl>
  </w:abstractNum>
  <w:abstractNum w:abstractNumId="1">
    <w:nsid w:val="09326A9E"/>
    <w:multiLevelType w:val="multilevel"/>
    <w:tmpl w:val="09326A9E"/>
    <w:lvl w:ilvl="0" w:tentative="0">
      <w:start w:val="1"/>
      <w:numFmt w:val="chineseCounting"/>
      <w:pStyle w:val="2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8D71A6"/>
    <w:multiLevelType w:val="multilevel"/>
    <w:tmpl w:val="128D71A6"/>
    <w:lvl w:ilvl="0" w:tentative="0">
      <w:start w:val="1"/>
      <w:numFmt w:val="decimal"/>
      <w:lvlText w:val="(%1)"/>
      <w:lvlJc w:val="left"/>
      <w:pPr>
        <w:ind w:left="2105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4D445A"/>
    <w:multiLevelType w:val="singleLevel"/>
    <w:tmpl w:val="254D445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B24307D"/>
    <w:multiLevelType w:val="multilevel"/>
    <w:tmpl w:val="2B24307D"/>
    <w:lvl w:ilvl="0" w:tentative="0">
      <w:start w:val="1"/>
      <w:numFmt w:val="chineseCountingThousand"/>
      <w:pStyle w:val="3"/>
      <w:suff w:val="space"/>
      <w:lvlText w:val="(%1)."/>
      <w:lvlJc w:val="left"/>
      <w:pPr>
        <w:ind w:left="5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40" w:hanging="420"/>
      </w:pPr>
    </w:lvl>
    <w:lvl w:ilvl="2" w:tentative="0">
      <w:start w:val="1"/>
      <w:numFmt w:val="lowerRoman"/>
      <w:lvlText w:val="%3."/>
      <w:lvlJc w:val="right"/>
      <w:pPr>
        <w:ind w:left="1360" w:hanging="420"/>
      </w:pPr>
    </w:lvl>
    <w:lvl w:ilvl="3" w:tentative="0">
      <w:start w:val="1"/>
      <w:numFmt w:val="decimal"/>
      <w:lvlText w:val="%4."/>
      <w:lvlJc w:val="left"/>
      <w:pPr>
        <w:ind w:left="1780" w:hanging="420"/>
      </w:pPr>
    </w:lvl>
    <w:lvl w:ilvl="4" w:tentative="0">
      <w:start w:val="1"/>
      <w:numFmt w:val="lowerLetter"/>
      <w:lvlText w:val="%5)"/>
      <w:lvlJc w:val="left"/>
      <w:pPr>
        <w:ind w:left="2200" w:hanging="420"/>
      </w:pPr>
    </w:lvl>
    <w:lvl w:ilvl="5" w:tentative="0">
      <w:start w:val="1"/>
      <w:numFmt w:val="lowerRoman"/>
      <w:lvlText w:val="%6."/>
      <w:lvlJc w:val="right"/>
      <w:pPr>
        <w:ind w:left="2620" w:hanging="420"/>
      </w:pPr>
    </w:lvl>
    <w:lvl w:ilvl="6" w:tentative="0">
      <w:start w:val="1"/>
      <w:numFmt w:val="decimal"/>
      <w:lvlText w:val="%7."/>
      <w:lvlJc w:val="left"/>
      <w:pPr>
        <w:ind w:left="3040" w:hanging="420"/>
      </w:pPr>
    </w:lvl>
    <w:lvl w:ilvl="7" w:tentative="0">
      <w:start w:val="1"/>
      <w:numFmt w:val="lowerLetter"/>
      <w:lvlText w:val="%8)"/>
      <w:lvlJc w:val="left"/>
      <w:pPr>
        <w:ind w:left="3460" w:hanging="420"/>
      </w:pPr>
    </w:lvl>
    <w:lvl w:ilvl="8" w:tentative="0">
      <w:start w:val="1"/>
      <w:numFmt w:val="lowerRoman"/>
      <w:lvlText w:val="%9."/>
      <w:lvlJc w:val="right"/>
      <w:pPr>
        <w:ind w:left="3880" w:hanging="420"/>
      </w:pPr>
    </w:lvl>
  </w:abstractNum>
  <w:abstractNum w:abstractNumId="5">
    <w:nsid w:val="30BC5C97"/>
    <w:multiLevelType w:val="multilevel"/>
    <w:tmpl w:val="30BC5C97"/>
    <w:lvl w:ilvl="0" w:tentative="0">
      <w:start w:val="1"/>
      <w:numFmt w:val="decimal"/>
      <w:lvlText w:val="(%1)"/>
      <w:lvlJc w:val="left"/>
      <w:pPr>
        <w:ind w:left="1259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579" w:hanging="420"/>
      </w:pPr>
    </w:lvl>
    <w:lvl w:ilvl="2" w:tentative="0">
      <w:start w:val="1"/>
      <w:numFmt w:val="lowerRoman"/>
      <w:lvlText w:val="%3."/>
      <w:lvlJc w:val="right"/>
      <w:pPr>
        <w:ind w:left="1999" w:hanging="420"/>
      </w:pPr>
    </w:lvl>
    <w:lvl w:ilvl="3" w:tentative="0">
      <w:start w:val="1"/>
      <w:numFmt w:val="decimal"/>
      <w:lvlText w:val="%4."/>
      <w:lvlJc w:val="left"/>
      <w:pPr>
        <w:ind w:left="2419" w:hanging="420"/>
      </w:pPr>
    </w:lvl>
    <w:lvl w:ilvl="4" w:tentative="0">
      <w:start w:val="1"/>
      <w:numFmt w:val="lowerLetter"/>
      <w:lvlText w:val="%5)"/>
      <w:lvlJc w:val="left"/>
      <w:pPr>
        <w:ind w:left="2839" w:hanging="420"/>
      </w:pPr>
    </w:lvl>
    <w:lvl w:ilvl="5" w:tentative="0">
      <w:start w:val="1"/>
      <w:numFmt w:val="lowerRoman"/>
      <w:lvlText w:val="%6."/>
      <w:lvlJc w:val="right"/>
      <w:pPr>
        <w:ind w:left="3259" w:hanging="420"/>
      </w:pPr>
    </w:lvl>
    <w:lvl w:ilvl="6" w:tentative="0">
      <w:start w:val="1"/>
      <w:numFmt w:val="decimal"/>
      <w:lvlText w:val="%7."/>
      <w:lvlJc w:val="left"/>
      <w:pPr>
        <w:ind w:left="3679" w:hanging="420"/>
      </w:pPr>
    </w:lvl>
    <w:lvl w:ilvl="7" w:tentative="0">
      <w:start w:val="1"/>
      <w:numFmt w:val="lowerLetter"/>
      <w:lvlText w:val="%8)"/>
      <w:lvlJc w:val="left"/>
      <w:pPr>
        <w:ind w:left="4099" w:hanging="420"/>
      </w:pPr>
    </w:lvl>
    <w:lvl w:ilvl="8" w:tentative="0">
      <w:start w:val="1"/>
      <w:numFmt w:val="lowerRoman"/>
      <w:lvlText w:val="%9."/>
      <w:lvlJc w:val="right"/>
      <w:pPr>
        <w:ind w:left="4519" w:hanging="420"/>
      </w:pPr>
    </w:lvl>
  </w:abstractNum>
  <w:abstractNum w:abstractNumId="6">
    <w:nsid w:val="34961D9B"/>
    <w:multiLevelType w:val="multilevel"/>
    <w:tmpl w:val="34961D9B"/>
    <w:lvl w:ilvl="0" w:tentative="0">
      <w:start w:val="1"/>
      <w:numFmt w:val="decimal"/>
      <w:lvlText w:val="(%1)"/>
      <w:lvlJc w:val="left"/>
      <w:pPr>
        <w:ind w:left="1259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579" w:hanging="420"/>
      </w:pPr>
    </w:lvl>
    <w:lvl w:ilvl="2" w:tentative="0">
      <w:start w:val="1"/>
      <w:numFmt w:val="lowerRoman"/>
      <w:lvlText w:val="%3."/>
      <w:lvlJc w:val="right"/>
      <w:pPr>
        <w:ind w:left="1999" w:hanging="420"/>
      </w:pPr>
    </w:lvl>
    <w:lvl w:ilvl="3" w:tentative="0">
      <w:start w:val="1"/>
      <w:numFmt w:val="decimal"/>
      <w:lvlText w:val="%4."/>
      <w:lvlJc w:val="left"/>
      <w:pPr>
        <w:ind w:left="2419" w:hanging="420"/>
      </w:pPr>
    </w:lvl>
    <w:lvl w:ilvl="4" w:tentative="0">
      <w:start w:val="1"/>
      <w:numFmt w:val="lowerLetter"/>
      <w:lvlText w:val="%5)"/>
      <w:lvlJc w:val="left"/>
      <w:pPr>
        <w:ind w:left="2839" w:hanging="420"/>
      </w:pPr>
    </w:lvl>
    <w:lvl w:ilvl="5" w:tentative="0">
      <w:start w:val="1"/>
      <w:numFmt w:val="lowerRoman"/>
      <w:lvlText w:val="%6."/>
      <w:lvlJc w:val="right"/>
      <w:pPr>
        <w:ind w:left="3259" w:hanging="420"/>
      </w:pPr>
    </w:lvl>
    <w:lvl w:ilvl="6" w:tentative="0">
      <w:start w:val="1"/>
      <w:numFmt w:val="decimal"/>
      <w:lvlText w:val="%7."/>
      <w:lvlJc w:val="left"/>
      <w:pPr>
        <w:ind w:left="3679" w:hanging="420"/>
      </w:pPr>
    </w:lvl>
    <w:lvl w:ilvl="7" w:tentative="0">
      <w:start w:val="1"/>
      <w:numFmt w:val="lowerLetter"/>
      <w:lvlText w:val="%8)"/>
      <w:lvlJc w:val="left"/>
      <w:pPr>
        <w:ind w:left="4099" w:hanging="420"/>
      </w:pPr>
    </w:lvl>
    <w:lvl w:ilvl="8" w:tentative="0">
      <w:start w:val="1"/>
      <w:numFmt w:val="lowerRoman"/>
      <w:lvlText w:val="%9."/>
      <w:lvlJc w:val="right"/>
      <w:pPr>
        <w:ind w:left="4519" w:hanging="420"/>
      </w:pPr>
    </w:lvl>
  </w:abstractNum>
  <w:abstractNum w:abstractNumId="7">
    <w:nsid w:val="372F5547"/>
    <w:multiLevelType w:val="multilevel"/>
    <w:tmpl w:val="372F5547"/>
    <w:lvl w:ilvl="0" w:tentative="0">
      <w:start w:val="1"/>
      <w:numFmt w:val="decimal"/>
      <w:lvlText w:val="(%1)"/>
      <w:lvlJc w:val="left"/>
      <w:pPr>
        <w:ind w:left="1271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91" w:hanging="420"/>
      </w:pPr>
    </w:lvl>
    <w:lvl w:ilvl="2" w:tentative="0">
      <w:start w:val="1"/>
      <w:numFmt w:val="lowerRoman"/>
      <w:lvlText w:val="%3."/>
      <w:lvlJc w:val="right"/>
      <w:pPr>
        <w:ind w:left="2111" w:hanging="420"/>
      </w:pPr>
    </w:lvl>
    <w:lvl w:ilvl="3" w:tentative="0">
      <w:start w:val="1"/>
      <w:numFmt w:val="decimal"/>
      <w:lvlText w:val="%4."/>
      <w:lvlJc w:val="left"/>
      <w:pPr>
        <w:ind w:left="2531" w:hanging="420"/>
      </w:pPr>
    </w:lvl>
    <w:lvl w:ilvl="4" w:tentative="0">
      <w:start w:val="1"/>
      <w:numFmt w:val="lowerLetter"/>
      <w:lvlText w:val="%5)"/>
      <w:lvlJc w:val="left"/>
      <w:pPr>
        <w:ind w:left="2951" w:hanging="420"/>
      </w:pPr>
    </w:lvl>
    <w:lvl w:ilvl="5" w:tentative="0">
      <w:start w:val="1"/>
      <w:numFmt w:val="lowerRoman"/>
      <w:lvlText w:val="%6."/>
      <w:lvlJc w:val="right"/>
      <w:pPr>
        <w:ind w:left="3371" w:hanging="420"/>
      </w:pPr>
    </w:lvl>
    <w:lvl w:ilvl="6" w:tentative="0">
      <w:start w:val="1"/>
      <w:numFmt w:val="decimal"/>
      <w:lvlText w:val="%7."/>
      <w:lvlJc w:val="left"/>
      <w:pPr>
        <w:ind w:left="3791" w:hanging="420"/>
      </w:pPr>
    </w:lvl>
    <w:lvl w:ilvl="7" w:tentative="0">
      <w:start w:val="1"/>
      <w:numFmt w:val="lowerLetter"/>
      <w:lvlText w:val="%8)"/>
      <w:lvlJc w:val="left"/>
      <w:pPr>
        <w:ind w:left="4211" w:hanging="420"/>
      </w:pPr>
    </w:lvl>
    <w:lvl w:ilvl="8" w:tentative="0">
      <w:start w:val="1"/>
      <w:numFmt w:val="lowerRoman"/>
      <w:lvlText w:val="%9."/>
      <w:lvlJc w:val="right"/>
      <w:pPr>
        <w:ind w:left="4631" w:hanging="420"/>
      </w:pPr>
    </w:lvl>
  </w:abstractNum>
  <w:abstractNum w:abstractNumId="8">
    <w:nsid w:val="37F979EF"/>
    <w:multiLevelType w:val="multilevel"/>
    <w:tmpl w:val="37F979EF"/>
    <w:lvl w:ilvl="0" w:tentative="0">
      <w:start w:val="1"/>
      <w:numFmt w:val="decimal"/>
      <w:pStyle w:val="4"/>
      <w:suff w:val="space"/>
      <w:lvlText w:val="%1."/>
      <w:lvlJc w:val="left"/>
      <w:pPr>
        <w:ind w:left="12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3F252212"/>
    <w:multiLevelType w:val="multilevel"/>
    <w:tmpl w:val="3F252212"/>
    <w:lvl w:ilvl="0" w:tentative="0">
      <w:start w:val="1"/>
      <w:numFmt w:val="decimal"/>
      <w:lvlText w:val="(%1)"/>
      <w:lvlJc w:val="left"/>
      <w:pPr>
        <w:ind w:left="1259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579" w:hanging="420"/>
      </w:pPr>
    </w:lvl>
    <w:lvl w:ilvl="2" w:tentative="0">
      <w:start w:val="1"/>
      <w:numFmt w:val="lowerRoman"/>
      <w:lvlText w:val="%3."/>
      <w:lvlJc w:val="right"/>
      <w:pPr>
        <w:ind w:left="1999" w:hanging="420"/>
      </w:pPr>
    </w:lvl>
    <w:lvl w:ilvl="3" w:tentative="0">
      <w:start w:val="1"/>
      <w:numFmt w:val="decimal"/>
      <w:lvlText w:val="%4."/>
      <w:lvlJc w:val="left"/>
      <w:pPr>
        <w:ind w:left="2419" w:hanging="420"/>
      </w:pPr>
    </w:lvl>
    <w:lvl w:ilvl="4" w:tentative="0">
      <w:start w:val="1"/>
      <w:numFmt w:val="lowerLetter"/>
      <w:lvlText w:val="%5)"/>
      <w:lvlJc w:val="left"/>
      <w:pPr>
        <w:ind w:left="2839" w:hanging="420"/>
      </w:pPr>
    </w:lvl>
    <w:lvl w:ilvl="5" w:tentative="0">
      <w:start w:val="1"/>
      <w:numFmt w:val="lowerRoman"/>
      <w:lvlText w:val="%6."/>
      <w:lvlJc w:val="right"/>
      <w:pPr>
        <w:ind w:left="3259" w:hanging="420"/>
      </w:pPr>
    </w:lvl>
    <w:lvl w:ilvl="6" w:tentative="0">
      <w:start w:val="1"/>
      <w:numFmt w:val="decimal"/>
      <w:lvlText w:val="%7."/>
      <w:lvlJc w:val="left"/>
      <w:pPr>
        <w:ind w:left="3679" w:hanging="420"/>
      </w:pPr>
    </w:lvl>
    <w:lvl w:ilvl="7" w:tentative="0">
      <w:start w:val="1"/>
      <w:numFmt w:val="lowerLetter"/>
      <w:lvlText w:val="%8)"/>
      <w:lvlJc w:val="left"/>
      <w:pPr>
        <w:ind w:left="4099" w:hanging="420"/>
      </w:pPr>
    </w:lvl>
    <w:lvl w:ilvl="8" w:tentative="0">
      <w:start w:val="1"/>
      <w:numFmt w:val="lowerRoman"/>
      <w:lvlText w:val="%9."/>
      <w:lvlJc w:val="right"/>
      <w:pPr>
        <w:ind w:left="4519" w:hanging="420"/>
      </w:pPr>
    </w:lvl>
  </w:abstractNum>
  <w:abstractNum w:abstractNumId="10">
    <w:nsid w:val="64155736"/>
    <w:multiLevelType w:val="multilevel"/>
    <w:tmpl w:val="64155736"/>
    <w:lvl w:ilvl="0" w:tentative="0">
      <w:start w:val="1"/>
      <w:numFmt w:val="decimal"/>
      <w:lvlText w:val="(%1)"/>
      <w:lvlJc w:val="left"/>
      <w:pPr>
        <w:ind w:left="1259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579" w:hanging="420"/>
      </w:pPr>
    </w:lvl>
    <w:lvl w:ilvl="2" w:tentative="0">
      <w:start w:val="1"/>
      <w:numFmt w:val="lowerRoman"/>
      <w:lvlText w:val="%3."/>
      <w:lvlJc w:val="right"/>
      <w:pPr>
        <w:ind w:left="1999" w:hanging="420"/>
      </w:pPr>
    </w:lvl>
    <w:lvl w:ilvl="3" w:tentative="0">
      <w:start w:val="1"/>
      <w:numFmt w:val="decimal"/>
      <w:lvlText w:val="%4."/>
      <w:lvlJc w:val="left"/>
      <w:pPr>
        <w:ind w:left="2419" w:hanging="420"/>
      </w:pPr>
    </w:lvl>
    <w:lvl w:ilvl="4" w:tentative="0">
      <w:start w:val="1"/>
      <w:numFmt w:val="lowerLetter"/>
      <w:lvlText w:val="%5)"/>
      <w:lvlJc w:val="left"/>
      <w:pPr>
        <w:ind w:left="2839" w:hanging="420"/>
      </w:pPr>
    </w:lvl>
    <w:lvl w:ilvl="5" w:tentative="0">
      <w:start w:val="1"/>
      <w:numFmt w:val="lowerRoman"/>
      <w:lvlText w:val="%6."/>
      <w:lvlJc w:val="right"/>
      <w:pPr>
        <w:ind w:left="3259" w:hanging="420"/>
      </w:pPr>
    </w:lvl>
    <w:lvl w:ilvl="6" w:tentative="0">
      <w:start w:val="1"/>
      <w:numFmt w:val="decimal"/>
      <w:lvlText w:val="%7."/>
      <w:lvlJc w:val="left"/>
      <w:pPr>
        <w:ind w:left="3679" w:hanging="420"/>
      </w:pPr>
    </w:lvl>
    <w:lvl w:ilvl="7" w:tentative="0">
      <w:start w:val="1"/>
      <w:numFmt w:val="lowerLetter"/>
      <w:lvlText w:val="%8)"/>
      <w:lvlJc w:val="left"/>
      <w:pPr>
        <w:ind w:left="4099" w:hanging="420"/>
      </w:pPr>
    </w:lvl>
    <w:lvl w:ilvl="8" w:tentative="0">
      <w:start w:val="1"/>
      <w:numFmt w:val="lowerRoman"/>
      <w:lvlText w:val="%9."/>
      <w:lvlJc w:val="right"/>
      <w:pPr>
        <w:ind w:left="4519" w:hanging="420"/>
      </w:pPr>
    </w:lvl>
  </w:abstractNum>
  <w:abstractNum w:abstractNumId="11">
    <w:nsid w:val="6F734E87"/>
    <w:multiLevelType w:val="multilevel"/>
    <w:tmpl w:val="6F734E87"/>
    <w:lvl w:ilvl="0" w:tentative="0">
      <w:start w:val="1"/>
      <w:numFmt w:val="decimal"/>
      <w:lvlText w:val="(%1)"/>
      <w:lvlJc w:val="left"/>
      <w:pPr>
        <w:ind w:left="1271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691" w:hanging="420"/>
      </w:pPr>
    </w:lvl>
    <w:lvl w:ilvl="2" w:tentative="0">
      <w:start w:val="1"/>
      <w:numFmt w:val="lowerRoman"/>
      <w:lvlText w:val="%3."/>
      <w:lvlJc w:val="right"/>
      <w:pPr>
        <w:ind w:left="2111" w:hanging="420"/>
      </w:pPr>
    </w:lvl>
    <w:lvl w:ilvl="3" w:tentative="0">
      <w:start w:val="1"/>
      <w:numFmt w:val="decimal"/>
      <w:lvlText w:val="%4."/>
      <w:lvlJc w:val="left"/>
      <w:pPr>
        <w:ind w:left="2531" w:hanging="420"/>
      </w:pPr>
    </w:lvl>
    <w:lvl w:ilvl="4" w:tentative="0">
      <w:start w:val="1"/>
      <w:numFmt w:val="lowerLetter"/>
      <w:lvlText w:val="%5)"/>
      <w:lvlJc w:val="left"/>
      <w:pPr>
        <w:ind w:left="2951" w:hanging="420"/>
      </w:pPr>
    </w:lvl>
    <w:lvl w:ilvl="5" w:tentative="0">
      <w:start w:val="1"/>
      <w:numFmt w:val="lowerRoman"/>
      <w:lvlText w:val="%6."/>
      <w:lvlJc w:val="right"/>
      <w:pPr>
        <w:ind w:left="3371" w:hanging="420"/>
      </w:pPr>
    </w:lvl>
    <w:lvl w:ilvl="6" w:tentative="0">
      <w:start w:val="1"/>
      <w:numFmt w:val="decimal"/>
      <w:lvlText w:val="%7."/>
      <w:lvlJc w:val="left"/>
      <w:pPr>
        <w:ind w:left="3791" w:hanging="420"/>
      </w:pPr>
    </w:lvl>
    <w:lvl w:ilvl="7" w:tentative="0">
      <w:start w:val="1"/>
      <w:numFmt w:val="lowerLetter"/>
      <w:lvlText w:val="%8)"/>
      <w:lvlJc w:val="left"/>
      <w:pPr>
        <w:ind w:left="4211" w:hanging="420"/>
      </w:pPr>
    </w:lvl>
    <w:lvl w:ilvl="8" w:tentative="0">
      <w:start w:val="1"/>
      <w:numFmt w:val="lowerRoman"/>
      <w:lvlText w:val="%9."/>
      <w:lvlJc w:val="right"/>
      <w:pPr>
        <w:ind w:left="4631" w:hanging="420"/>
      </w:pPr>
    </w:lvl>
  </w:abstractNum>
  <w:abstractNum w:abstractNumId="12">
    <w:nsid w:val="79A46B99"/>
    <w:multiLevelType w:val="multilevel"/>
    <w:tmpl w:val="79A46B99"/>
    <w:lvl w:ilvl="0" w:tentative="0">
      <w:start w:val="1"/>
      <w:numFmt w:val="decimal"/>
      <w:lvlText w:val="(%1)"/>
      <w:lvlJc w:val="left"/>
      <w:pPr>
        <w:ind w:left="1259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579" w:hanging="420"/>
      </w:pPr>
    </w:lvl>
    <w:lvl w:ilvl="2" w:tentative="0">
      <w:start w:val="1"/>
      <w:numFmt w:val="lowerRoman"/>
      <w:lvlText w:val="%3."/>
      <w:lvlJc w:val="right"/>
      <w:pPr>
        <w:ind w:left="1999" w:hanging="420"/>
      </w:pPr>
    </w:lvl>
    <w:lvl w:ilvl="3" w:tentative="0">
      <w:start w:val="1"/>
      <w:numFmt w:val="decimal"/>
      <w:lvlText w:val="%4."/>
      <w:lvlJc w:val="left"/>
      <w:pPr>
        <w:ind w:left="2419" w:hanging="420"/>
      </w:pPr>
    </w:lvl>
    <w:lvl w:ilvl="4" w:tentative="0">
      <w:start w:val="1"/>
      <w:numFmt w:val="lowerLetter"/>
      <w:lvlText w:val="%5)"/>
      <w:lvlJc w:val="left"/>
      <w:pPr>
        <w:ind w:left="2839" w:hanging="420"/>
      </w:pPr>
    </w:lvl>
    <w:lvl w:ilvl="5" w:tentative="0">
      <w:start w:val="1"/>
      <w:numFmt w:val="lowerRoman"/>
      <w:lvlText w:val="%6."/>
      <w:lvlJc w:val="right"/>
      <w:pPr>
        <w:ind w:left="3259" w:hanging="420"/>
      </w:pPr>
    </w:lvl>
    <w:lvl w:ilvl="6" w:tentative="0">
      <w:start w:val="1"/>
      <w:numFmt w:val="decimal"/>
      <w:lvlText w:val="%7."/>
      <w:lvlJc w:val="left"/>
      <w:pPr>
        <w:ind w:left="3679" w:hanging="420"/>
      </w:pPr>
    </w:lvl>
    <w:lvl w:ilvl="7" w:tentative="0">
      <w:start w:val="1"/>
      <w:numFmt w:val="lowerLetter"/>
      <w:lvlText w:val="%8)"/>
      <w:lvlJc w:val="left"/>
      <w:pPr>
        <w:ind w:left="4099" w:hanging="420"/>
      </w:pPr>
    </w:lvl>
    <w:lvl w:ilvl="8" w:tentative="0">
      <w:start w:val="1"/>
      <w:numFmt w:val="lowerRoman"/>
      <w:lvlText w:val="%9."/>
      <w:lvlJc w:val="right"/>
      <w:pPr>
        <w:ind w:left="4519" w:hanging="42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8"/>
    <w:lvlOverride w:ilvl="0">
      <w:startOverride w:val="1"/>
    </w:lvlOverride>
  </w:num>
  <w:num w:numId="6">
    <w:abstractNumId w:val="7"/>
  </w:num>
  <w:num w:numId="7">
    <w:abstractNumId w:val="11"/>
  </w:num>
  <w:num w:numId="8">
    <w:abstractNumId w:val="9"/>
  </w:num>
  <w:num w:numId="9">
    <w:abstractNumId w:val="12"/>
  </w:num>
  <w:num w:numId="10">
    <w:abstractNumId w:val="5"/>
  </w:num>
  <w:num w:numId="11">
    <w:abstractNumId w:val="6"/>
  </w:num>
  <w:num w:numId="12">
    <w:abstractNumId w:val="10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78"/>
    <w:rsid w:val="00001D60"/>
    <w:rsid w:val="00004C36"/>
    <w:rsid w:val="00006A4B"/>
    <w:rsid w:val="00007A9E"/>
    <w:rsid w:val="000107FF"/>
    <w:rsid w:val="00010F8F"/>
    <w:rsid w:val="000114D9"/>
    <w:rsid w:val="000116DE"/>
    <w:rsid w:val="000138F9"/>
    <w:rsid w:val="00015F6E"/>
    <w:rsid w:val="00017759"/>
    <w:rsid w:val="00017A54"/>
    <w:rsid w:val="00017B3E"/>
    <w:rsid w:val="00017DC8"/>
    <w:rsid w:val="00021FA2"/>
    <w:rsid w:val="00022CCD"/>
    <w:rsid w:val="0002421D"/>
    <w:rsid w:val="0002466A"/>
    <w:rsid w:val="0002621E"/>
    <w:rsid w:val="00027146"/>
    <w:rsid w:val="00027641"/>
    <w:rsid w:val="00027C45"/>
    <w:rsid w:val="0003044E"/>
    <w:rsid w:val="00030AF1"/>
    <w:rsid w:val="00030E58"/>
    <w:rsid w:val="000318D8"/>
    <w:rsid w:val="00032D33"/>
    <w:rsid w:val="00033C0C"/>
    <w:rsid w:val="000346DC"/>
    <w:rsid w:val="000348A9"/>
    <w:rsid w:val="00034DE8"/>
    <w:rsid w:val="0003560B"/>
    <w:rsid w:val="0003623A"/>
    <w:rsid w:val="00036977"/>
    <w:rsid w:val="00037B4F"/>
    <w:rsid w:val="00037BCD"/>
    <w:rsid w:val="0004052B"/>
    <w:rsid w:val="0004057F"/>
    <w:rsid w:val="000421EA"/>
    <w:rsid w:val="00043A40"/>
    <w:rsid w:val="00043D55"/>
    <w:rsid w:val="00044DA1"/>
    <w:rsid w:val="00045B6B"/>
    <w:rsid w:val="00046E3E"/>
    <w:rsid w:val="00047CCD"/>
    <w:rsid w:val="00047CED"/>
    <w:rsid w:val="00050C4F"/>
    <w:rsid w:val="00052700"/>
    <w:rsid w:val="0005348D"/>
    <w:rsid w:val="00053628"/>
    <w:rsid w:val="000553A8"/>
    <w:rsid w:val="000578ED"/>
    <w:rsid w:val="00061055"/>
    <w:rsid w:val="00063376"/>
    <w:rsid w:val="00063E0D"/>
    <w:rsid w:val="00063F8A"/>
    <w:rsid w:val="000644E3"/>
    <w:rsid w:val="00070E97"/>
    <w:rsid w:val="0007145E"/>
    <w:rsid w:val="000719FB"/>
    <w:rsid w:val="000746E3"/>
    <w:rsid w:val="00074EEC"/>
    <w:rsid w:val="00075866"/>
    <w:rsid w:val="00080AB7"/>
    <w:rsid w:val="00081D34"/>
    <w:rsid w:val="000823ED"/>
    <w:rsid w:val="000828EC"/>
    <w:rsid w:val="00082E7D"/>
    <w:rsid w:val="00082F8B"/>
    <w:rsid w:val="00083665"/>
    <w:rsid w:val="00083BB7"/>
    <w:rsid w:val="00084FA1"/>
    <w:rsid w:val="00085543"/>
    <w:rsid w:val="0008762C"/>
    <w:rsid w:val="00093846"/>
    <w:rsid w:val="00095428"/>
    <w:rsid w:val="0009663E"/>
    <w:rsid w:val="000977B6"/>
    <w:rsid w:val="000A044F"/>
    <w:rsid w:val="000A09BB"/>
    <w:rsid w:val="000A0A29"/>
    <w:rsid w:val="000A1F0D"/>
    <w:rsid w:val="000A2486"/>
    <w:rsid w:val="000A363D"/>
    <w:rsid w:val="000A3B5B"/>
    <w:rsid w:val="000A3C9C"/>
    <w:rsid w:val="000A5D1D"/>
    <w:rsid w:val="000A7CB0"/>
    <w:rsid w:val="000B004B"/>
    <w:rsid w:val="000B045D"/>
    <w:rsid w:val="000B565F"/>
    <w:rsid w:val="000B5BF5"/>
    <w:rsid w:val="000B6189"/>
    <w:rsid w:val="000B6295"/>
    <w:rsid w:val="000B685E"/>
    <w:rsid w:val="000B6A50"/>
    <w:rsid w:val="000B7B97"/>
    <w:rsid w:val="000C0DD6"/>
    <w:rsid w:val="000C0DDE"/>
    <w:rsid w:val="000C16C6"/>
    <w:rsid w:val="000C21A6"/>
    <w:rsid w:val="000C27FE"/>
    <w:rsid w:val="000C695A"/>
    <w:rsid w:val="000D125E"/>
    <w:rsid w:val="000D431D"/>
    <w:rsid w:val="000D495A"/>
    <w:rsid w:val="000D5BCA"/>
    <w:rsid w:val="000D5C00"/>
    <w:rsid w:val="000D6AC8"/>
    <w:rsid w:val="000E0134"/>
    <w:rsid w:val="000E01E8"/>
    <w:rsid w:val="000E2D1B"/>
    <w:rsid w:val="000E4892"/>
    <w:rsid w:val="000E54C6"/>
    <w:rsid w:val="000E6E22"/>
    <w:rsid w:val="000E7889"/>
    <w:rsid w:val="000F17FD"/>
    <w:rsid w:val="000F3528"/>
    <w:rsid w:val="000F6592"/>
    <w:rsid w:val="000F76DC"/>
    <w:rsid w:val="000F77E3"/>
    <w:rsid w:val="000F7C5E"/>
    <w:rsid w:val="0010119D"/>
    <w:rsid w:val="001027E8"/>
    <w:rsid w:val="00103AB7"/>
    <w:rsid w:val="00104878"/>
    <w:rsid w:val="00105381"/>
    <w:rsid w:val="00105D75"/>
    <w:rsid w:val="0010791B"/>
    <w:rsid w:val="00111B84"/>
    <w:rsid w:val="00112D07"/>
    <w:rsid w:val="0011328B"/>
    <w:rsid w:val="0011386E"/>
    <w:rsid w:val="00113B96"/>
    <w:rsid w:val="00115E2A"/>
    <w:rsid w:val="001162BF"/>
    <w:rsid w:val="00116761"/>
    <w:rsid w:val="001169E3"/>
    <w:rsid w:val="00117063"/>
    <w:rsid w:val="0012113A"/>
    <w:rsid w:val="001214D5"/>
    <w:rsid w:val="00121574"/>
    <w:rsid w:val="00121B88"/>
    <w:rsid w:val="00123187"/>
    <w:rsid w:val="001236F0"/>
    <w:rsid w:val="00123E9C"/>
    <w:rsid w:val="00127DD1"/>
    <w:rsid w:val="001306F9"/>
    <w:rsid w:val="0013302B"/>
    <w:rsid w:val="0013344A"/>
    <w:rsid w:val="001340BA"/>
    <w:rsid w:val="00135E1F"/>
    <w:rsid w:val="001374D4"/>
    <w:rsid w:val="00140E8D"/>
    <w:rsid w:val="00141008"/>
    <w:rsid w:val="00141A84"/>
    <w:rsid w:val="0014311F"/>
    <w:rsid w:val="00143C5D"/>
    <w:rsid w:val="00143E9C"/>
    <w:rsid w:val="001449D2"/>
    <w:rsid w:val="00146111"/>
    <w:rsid w:val="001463F4"/>
    <w:rsid w:val="00147473"/>
    <w:rsid w:val="00150928"/>
    <w:rsid w:val="00150B20"/>
    <w:rsid w:val="0015134B"/>
    <w:rsid w:val="001523AE"/>
    <w:rsid w:val="0015274A"/>
    <w:rsid w:val="001543A4"/>
    <w:rsid w:val="001558F2"/>
    <w:rsid w:val="0015694B"/>
    <w:rsid w:val="00157E62"/>
    <w:rsid w:val="00167569"/>
    <w:rsid w:val="00167AFD"/>
    <w:rsid w:val="00167F2C"/>
    <w:rsid w:val="0017153E"/>
    <w:rsid w:val="001717C4"/>
    <w:rsid w:val="0017232F"/>
    <w:rsid w:val="00172A27"/>
    <w:rsid w:val="00172C8E"/>
    <w:rsid w:val="00174746"/>
    <w:rsid w:val="00174ABB"/>
    <w:rsid w:val="00175F56"/>
    <w:rsid w:val="0017773E"/>
    <w:rsid w:val="00180E54"/>
    <w:rsid w:val="001813E1"/>
    <w:rsid w:val="00181CB3"/>
    <w:rsid w:val="00182740"/>
    <w:rsid w:val="00183837"/>
    <w:rsid w:val="001856DA"/>
    <w:rsid w:val="00185DAB"/>
    <w:rsid w:val="00186CE2"/>
    <w:rsid w:val="00186EAE"/>
    <w:rsid w:val="001875F8"/>
    <w:rsid w:val="00190392"/>
    <w:rsid w:val="001907CE"/>
    <w:rsid w:val="001919A5"/>
    <w:rsid w:val="00192857"/>
    <w:rsid w:val="00192F8A"/>
    <w:rsid w:val="00195249"/>
    <w:rsid w:val="00195921"/>
    <w:rsid w:val="00196211"/>
    <w:rsid w:val="001A1464"/>
    <w:rsid w:val="001A1B04"/>
    <w:rsid w:val="001A2288"/>
    <w:rsid w:val="001A3D27"/>
    <w:rsid w:val="001A4DFD"/>
    <w:rsid w:val="001A4EE2"/>
    <w:rsid w:val="001A5235"/>
    <w:rsid w:val="001A5D1E"/>
    <w:rsid w:val="001A676C"/>
    <w:rsid w:val="001B0F26"/>
    <w:rsid w:val="001B10E4"/>
    <w:rsid w:val="001B21F1"/>
    <w:rsid w:val="001B2F3B"/>
    <w:rsid w:val="001B33A3"/>
    <w:rsid w:val="001B3DAF"/>
    <w:rsid w:val="001B3EA9"/>
    <w:rsid w:val="001B41F6"/>
    <w:rsid w:val="001B566F"/>
    <w:rsid w:val="001B7453"/>
    <w:rsid w:val="001C04F0"/>
    <w:rsid w:val="001C3D4F"/>
    <w:rsid w:val="001C4BD7"/>
    <w:rsid w:val="001C69E3"/>
    <w:rsid w:val="001C6C99"/>
    <w:rsid w:val="001C7C93"/>
    <w:rsid w:val="001D019D"/>
    <w:rsid w:val="001D0566"/>
    <w:rsid w:val="001D135E"/>
    <w:rsid w:val="001D1A83"/>
    <w:rsid w:val="001D25A1"/>
    <w:rsid w:val="001D31D4"/>
    <w:rsid w:val="001D5273"/>
    <w:rsid w:val="001D5C70"/>
    <w:rsid w:val="001D7664"/>
    <w:rsid w:val="001E0A8B"/>
    <w:rsid w:val="001E2B41"/>
    <w:rsid w:val="001E36D6"/>
    <w:rsid w:val="001E3E77"/>
    <w:rsid w:val="001E427F"/>
    <w:rsid w:val="001E4D21"/>
    <w:rsid w:val="001E5A78"/>
    <w:rsid w:val="001F0425"/>
    <w:rsid w:val="001F1BF1"/>
    <w:rsid w:val="001F2FAE"/>
    <w:rsid w:val="001F46A8"/>
    <w:rsid w:val="001F5CB9"/>
    <w:rsid w:val="001F6F46"/>
    <w:rsid w:val="00200B9C"/>
    <w:rsid w:val="00202EAD"/>
    <w:rsid w:val="00203386"/>
    <w:rsid w:val="002035CF"/>
    <w:rsid w:val="002108E8"/>
    <w:rsid w:val="0021461E"/>
    <w:rsid w:val="00216B09"/>
    <w:rsid w:val="00220E44"/>
    <w:rsid w:val="002254EF"/>
    <w:rsid w:val="002258EC"/>
    <w:rsid w:val="00225FD3"/>
    <w:rsid w:val="002261A6"/>
    <w:rsid w:val="00226C78"/>
    <w:rsid w:val="00231564"/>
    <w:rsid w:val="00232A2F"/>
    <w:rsid w:val="00235C40"/>
    <w:rsid w:val="002367A6"/>
    <w:rsid w:val="0024011F"/>
    <w:rsid w:val="00240932"/>
    <w:rsid w:val="00242035"/>
    <w:rsid w:val="00244420"/>
    <w:rsid w:val="00244B33"/>
    <w:rsid w:val="002501EC"/>
    <w:rsid w:val="00251AC7"/>
    <w:rsid w:val="00251FDE"/>
    <w:rsid w:val="00252AB5"/>
    <w:rsid w:val="00253FB9"/>
    <w:rsid w:val="00254438"/>
    <w:rsid w:val="00255888"/>
    <w:rsid w:val="00256133"/>
    <w:rsid w:val="00256859"/>
    <w:rsid w:val="002574EA"/>
    <w:rsid w:val="00257DA8"/>
    <w:rsid w:val="0026077E"/>
    <w:rsid w:val="00260C59"/>
    <w:rsid w:val="00260D5F"/>
    <w:rsid w:val="00262752"/>
    <w:rsid w:val="00262A96"/>
    <w:rsid w:val="00263AFA"/>
    <w:rsid w:val="00265654"/>
    <w:rsid w:val="0026681F"/>
    <w:rsid w:val="00266892"/>
    <w:rsid w:val="00271359"/>
    <w:rsid w:val="00272794"/>
    <w:rsid w:val="00272EC7"/>
    <w:rsid w:val="00276EAB"/>
    <w:rsid w:val="00277A3A"/>
    <w:rsid w:val="00277F5D"/>
    <w:rsid w:val="00280860"/>
    <w:rsid w:val="002866C0"/>
    <w:rsid w:val="002866DF"/>
    <w:rsid w:val="00290472"/>
    <w:rsid w:val="002906CD"/>
    <w:rsid w:val="0029226C"/>
    <w:rsid w:val="00292AB1"/>
    <w:rsid w:val="002951C8"/>
    <w:rsid w:val="002963C4"/>
    <w:rsid w:val="00297019"/>
    <w:rsid w:val="002A0AB3"/>
    <w:rsid w:val="002A1042"/>
    <w:rsid w:val="002A1CBD"/>
    <w:rsid w:val="002A7405"/>
    <w:rsid w:val="002B26AD"/>
    <w:rsid w:val="002B33E6"/>
    <w:rsid w:val="002B36AE"/>
    <w:rsid w:val="002B42FF"/>
    <w:rsid w:val="002B4486"/>
    <w:rsid w:val="002B44C2"/>
    <w:rsid w:val="002B5B84"/>
    <w:rsid w:val="002C020D"/>
    <w:rsid w:val="002C2B55"/>
    <w:rsid w:val="002C4A2D"/>
    <w:rsid w:val="002C4D66"/>
    <w:rsid w:val="002C5236"/>
    <w:rsid w:val="002C6BE6"/>
    <w:rsid w:val="002D06FA"/>
    <w:rsid w:val="002D0979"/>
    <w:rsid w:val="002D1A6B"/>
    <w:rsid w:val="002D1B70"/>
    <w:rsid w:val="002D403C"/>
    <w:rsid w:val="002D6FF2"/>
    <w:rsid w:val="002E13F9"/>
    <w:rsid w:val="002E1809"/>
    <w:rsid w:val="002E28FD"/>
    <w:rsid w:val="002E383B"/>
    <w:rsid w:val="002E4380"/>
    <w:rsid w:val="002E58AA"/>
    <w:rsid w:val="002E71D9"/>
    <w:rsid w:val="002F1FD1"/>
    <w:rsid w:val="002F3115"/>
    <w:rsid w:val="002F325D"/>
    <w:rsid w:val="002F4EC2"/>
    <w:rsid w:val="002F512A"/>
    <w:rsid w:val="002F59BF"/>
    <w:rsid w:val="002F6C8C"/>
    <w:rsid w:val="002F6CCE"/>
    <w:rsid w:val="002F7B4B"/>
    <w:rsid w:val="00300BFB"/>
    <w:rsid w:val="00301889"/>
    <w:rsid w:val="00302D2A"/>
    <w:rsid w:val="00302F3B"/>
    <w:rsid w:val="00304544"/>
    <w:rsid w:val="00305052"/>
    <w:rsid w:val="00305132"/>
    <w:rsid w:val="003067AC"/>
    <w:rsid w:val="003067F6"/>
    <w:rsid w:val="0031335A"/>
    <w:rsid w:val="0031647E"/>
    <w:rsid w:val="00320FDB"/>
    <w:rsid w:val="00321345"/>
    <w:rsid w:val="00322A8B"/>
    <w:rsid w:val="00322F7D"/>
    <w:rsid w:val="00323286"/>
    <w:rsid w:val="0032374B"/>
    <w:rsid w:val="00323D20"/>
    <w:rsid w:val="003241B9"/>
    <w:rsid w:val="003263A3"/>
    <w:rsid w:val="00327316"/>
    <w:rsid w:val="0033051D"/>
    <w:rsid w:val="00330C0A"/>
    <w:rsid w:val="0033210D"/>
    <w:rsid w:val="00333B95"/>
    <w:rsid w:val="003355E5"/>
    <w:rsid w:val="00336572"/>
    <w:rsid w:val="00336690"/>
    <w:rsid w:val="00336A28"/>
    <w:rsid w:val="003408D8"/>
    <w:rsid w:val="0034090D"/>
    <w:rsid w:val="00341891"/>
    <w:rsid w:val="00341CAB"/>
    <w:rsid w:val="003433D7"/>
    <w:rsid w:val="00347162"/>
    <w:rsid w:val="0034742B"/>
    <w:rsid w:val="00350230"/>
    <w:rsid w:val="003507B2"/>
    <w:rsid w:val="003531CD"/>
    <w:rsid w:val="0035493C"/>
    <w:rsid w:val="00355CAB"/>
    <w:rsid w:val="00360708"/>
    <w:rsid w:val="00360FD6"/>
    <w:rsid w:val="00361550"/>
    <w:rsid w:val="00361CD7"/>
    <w:rsid w:val="00362242"/>
    <w:rsid w:val="0036256B"/>
    <w:rsid w:val="003643C8"/>
    <w:rsid w:val="0036638C"/>
    <w:rsid w:val="0036725E"/>
    <w:rsid w:val="003673E3"/>
    <w:rsid w:val="00367AF9"/>
    <w:rsid w:val="003701E9"/>
    <w:rsid w:val="003721CF"/>
    <w:rsid w:val="00372C22"/>
    <w:rsid w:val="00373828"/>
    <w:rsid w:val="00375551"/>
    <w:rsid w:val="00376E7F"/>
    <w:rsid w:val="0037748B"/>
    <w:rsid w:val="003845FD"/>
    <w:rsid w:val="003855F3"/>
    <w:rsid w:val="00385FEB"/>
    <w:rsid w:val="00386A31"/>
    <w:rsid w:val="00386BBA"/>
    <w:rsid w:val="00386CE6"/>
    <w:rsid w:val="00391042"/>
    <w:rsid w:val="00392031"/>
    <w:rsid w:val="0039261F"/>
    <w:rsid w:val="003929C5"/>
    <w:rsid w:val="0039440B"/>
    <w:rsid w:val="00395009"/>
    <w:rsid w:val="00396178"/>
    <w:rsid w:val="0039734D"/>
    <w:rsid w:val="00397797"/>
    <w:rsid w:val="00397CA7"/>
    <w:rsid w:val="00397D8E"/>
    <w:rsid w:val="003A0D78"/>
    <w:rsid w:val="003A1B96"/>
    <w:rsid w:val="003A621D"/>
    <w:rsid w:val="003A6FD5"/>
    <w:rsid w:val="003A7452"/>
    <w:rsid w:val="003A7573"/>
    <w:rsid w:val="003A7938"/>
    <w:rsid w:val="003B0476"/>
    <w:rsid w:val="003B2183"/>
    <w:rsid w:val="003B2371"/>
    <w:rsid w:val="003B2541"/>
    <w:rsid w:val="003B2A80"/>
    <w:rsid w:val="003B3D90"/>
    <w:rsid w:val="003C0C29"/>
    <w:rsid w:val="003C19F6"/>
    <w:rsid w:val="003C203D"/>
    <w:rsid w:val="003C5574"/>
    <w:rsid w:val="003C5A94"/>
    <w:rsid w:val="003D0681"/>
    <w:rsid w:val="003D1224"/>
    <w:rsid w:val="003D1986"/>
    <w:rsid w:val="003D2D65"/>
    <w:rsid w:val="003D323E"/>
    <w:rsid w:val="003D467B"/>
    <w:rsid w:val="003D4C14"/>
    <w:rsid w:val="003D543D"/>
    <w:rsid w:val="003D6819"/>
    <w:rsid w:val="003D749E"/>
    <w:rsid w:val="003D7B20"/>
    <w:rsid w:val="003E0275"/>
    <w:rsid w:val="003E0CAA"/>
    <w:rsid w:val="003E1007"/>
    <w:rsid w:val="003E1DDA"/>
    <w:rsid w:val="003E2D8F"/>
    <w:rsid w:val="003E394E"/>
    <w:rsid w:val="003E40E2"/>
    <w:rsid w:val="003F1770"/>
    <w:rsid w:val="003F1944"/>
    <w:rsid w:val="003F2940"/>
    <w:rsid w:val="003F636B"/>
    <w:rsid w:val="00400489"/>
    <w:rsid w:val="004013CD"/>
    <w:rsid w:val="00401965"/>
    <w:rsid w:val="0040319F"/>
    <w:rsid w:val="004037B7"/>
    <w:rsid w:val="00403ECF"/>
    <w:rsid w:val="004041FC"/>
    <w:rsid w:val="00404C6B"/>
    <w:rsid w:val="0040507F"/>
    <w:rsid w:val="00405285"/>
    <w:rsid w:val="00410C4F"/>
    <w:rsid w:val="004115A6"/>
    <w:rsid w:val="00413B15"/>
    <w:rsid w:val="004158B7"/>
    <w:rsid w:val="00415C73"/>
    <w:rsid w:val="004222AA"/>
    <w:rsid w:val="00422A1D"/>
    <w:rsid w:val="004234E5"/>
    <w:rsid w:val="00423526"/>
    <w:rsid w:val="00423636"/>
    <w:rsid w:val="0042397B"/>
    <w:rsid w:val="004244D9"/>
    <w:rsid w:val="00424A65"/>
    <w:rsid w:val="00431074"/>
    <w:rsid w:val="004311E0"/>
    <w:rsid w:val="0043324C"/>
    <w:rsid w:val="0043755D"/>
    <w:rsid w:val="00437A6C"/>
    <w:rsid w:val="004415E2"/>
    <w:rsid w:val="0044255C"/>
    <w:rsid w:val="00442682"/>
    <w:rsid w:val="00443861"/>
    <w:rsid w:val="00445A27"/>
    <w:rsid w:val="00446085"/>
    <w:rsid w:val="004475D2"/>
    <w:rsid w:val="004530B0"/>
    <w:rsid w:val="00454CED"/>
    <w:rsid w:val="00455723"/>
    <w:rsid w:val="00456CFA"/>
    <w:rsid w:val="00457309"/>
    <w:rsid w:val="00457A42"/>
    <w:rsid w:val="00457EBC"/>
    <w:rsid w:val="00460F74"/>
    <w:rsid w:val="0046317C"/>
    <w:rsid w:val="0046352B"/>
    <w:rsid w:val="00464485"/>
    <w:rsid w:val="00464BC0"/>
    <w:rsid w:val="00464C66"/>
    <w:rsid w:val="00465331"/>
    <w:rsid w:val="004656EE"/>
    <w:rsid w:val="00466652"/>
    <w:rsid w:val="004668D4"/>
    <w:rsid w:val="00467016"/>
    <w:rsid w:val="0047027C"/>
    <w:rsid w:val="00470C7E"/>
    <w:rsid w:val="004725FD"/>
    <w:rsid w:val="00474A56"/>
    <w:rsid w:val="00476E0C"/>
    <w:rsid w:val="00476FBF"/>
    <w:rsid w:val="00477B54"/>
    <w:rsid w:val="0048299E"/>
    <w:rsid w:val="004845F1"/>
    <w:rsid w:val="00485102"/>
    <w:rsid w:val="00486742"/>
    <w:rsid w:val="00486868"/>
    <w:rsid w:val="00486E6E"/>
    <w:rsid w:val="00487AB1"/>
    <w:rsid w:val="004923F2"/>
    <w:rsid w:val="00492460"/>
    <w:rsid w:val="00492981"/>
    <w:rsid w:val="004929B9"/>
    <w:rsid w:val="004931BE"/>
    <w:rsid w:val="00496366"/>
    <w:rsid w:val="00497672"/>
    <w:rsid w:val="004A0068"/>
    <w:rsid w:val="004A2ED4"/>
    <w:rsid w:val="004A4573"/>
    <w:rsid w:val="004A69B1"/>
    <w:rsid w:val="004A6E97"/>
    <w:rsid w:val="004B0D25"/>
    <w:rsid w:val="004B1455"/>
    <w:rsid w:val="004B2722"/>
    <w:rsid w:val="004B2F57"/>
    <w:rsid w:val="004B6DB4"/>
    <w:rsid w:val="004C03C4"/>
    <w:rsid w:val="004C0A56"/>
    <w:rsid w:val="004C156E"/>
    <w:rsid w:val="004C596C"/>
    <w:rsid w:val="004C74EE"/>
    <w:rsid w:val="004D049E"/>
    <w:rsid w:val="004D1CBE"/>
    <w:rsid w:val="004D2622"/>
    <w:rsid w:val="004D2AA0"/>
    <w:rsid w:val="004D3724"/>
    <w:rsid w:val="004D474E"/>
    <w:rsid w:val="004D4CFF"/>
    <w:rsid w:val="004D5B7A"/>
    <w:rsid w:val="004D61E2"/>
    <w:rsid w:val="004D6D65"/>
    <w:rsid w:val="004D7E43"/>
    <w:rsid w:val="004E125C"/>
    <w:rsid w:val="004E17D2"/>
    <w:rsid w:val="004E187F"/>
    <w:rsid w:val="004E2E46"/>
    <w:rsid w:val="004E4046"/>
    <w:rsid w:val="004E5652"/>
    <w:rsid w:val="004E60B8"/>
    <w:rsid w:val="004E78C7"/>
    <w:rsid w:val="004E78CB"/>
    <w:rsid w:val="004F2A50"/>
    <w:rsid w:val="004F5FCB"/>
    <w:rsid w:val="004F7D78"/>
    <w:rsid w:val="00500B60"/>
    <w:rsid w:val="00500D5F"/>
    <w:rsid w:val="00500E70"/>
    <w:rsid w:val="00500F7B"/>
    <w:rsid w:val="005015C3"/>
    <w:rsid w:val="00501777"/>
    <w:rsid w:val="00502712"/>
    <w:rsid w:val="00502D49"/>
    <w:rsid w:val="005045FA"/>
    <w:rsid w:val="00504B2D"/>
    <w:rsid w:val="005052A0"/>
    <w:rsid w:val="005053B4"/>
    <w:rsid w:val="005070A7"/>
    <w:rsid w:val="00507E9F"/>
    <w:rsid w:val="005131EB"/>
    <w:rsid w:val="00516C11"/>
    <w:rsid w:val="005206E2"/>
    <w:rsid w:val="00521B07"/>
    <w:rsid w:val="005228D7"/>
    <w:rsid w:val="00522AB5"/>
    <w:rsid w:val="005232B8"/>
    <w:rsid w:val="0052339A"/>
    <w:rsid w:val="00523496"/>
    <w:rsid w:val="00527382"/>
    <w:rsid w:val="005304FA"/>
    <w:rsid w:val="00530B16"/>
    <w:rsid w:val="00533354"/>
    <w:rsid w:val="005337FF"/>
    <w:rsid w:val="005348B7"/>
    <w:rsid w:val="00534CC5"/>
    <w:rsid w:val="005352A6"/>
    <w:rsid w:val="00537638"/>
    <w:rsid w:val="00540081"/>
    <w:rsid w:val="00541893"/>
    <w:rsid w:val="0054217A"/>
    <w:rsid w:val="005421D8"/>
    <w:rsid w:val="00542243"/>
    <w:rsid w:val="00543C18"/>
    <w:rsid w:val="00544CBA"/>
    <w:rsid w:val="005467B3"/>
    <w:rsid w:val="00546B9C"/>
    <w:rsid w:val="00547978"/>
    <w:rsid w:val="005540E3"/>
    <w:rsid w:val="00554DCD"/>
    <w:rsid w:val="00556B77"/>
    <w:rsid w:val="00556CE0"/>
    <w:rsid w:val="00556F5C"/>
    <w:rsid w:val="00557703"/>
    <w:rsid w:val="00557C22"/>
    <w:rsid w:val="00557CAF"/>
    <w:rsid w:val="0056072E"/>
    <w:rsid w:val="00560CAD"/>
    <w:rsid w:val="00561F43"/>
    <w:rsid w:val="005634B4"/>
    <w:rsid w:val="005661A9"/>
    <w:rsid w:val="00566215"/>
    <w:rsid w:val="00566A42"/>
    <w:rsid w:val="00566DAE"/>
    <w:rsid w:val="00567074"/>
    <w:rsid w:val="005670E9"/>
    <w:rsid w:val="00572BEB"/>
    <w:rsid w:val="00576AF0"/>
    <w:rsid w:val="0057705E"/>
    <w:rsid w:val="005773B6"/>
    <w:rsid w:val="005778A8"/>
    <w:rsid w:val="00577D27"/>
    <w:rsid w:val="00581D5B"/>
    <w:rsid w:val="00582058"/>
    <w:rsid w:val="005832BA"/>
    <w:rsid w:val="005840C7"/>
    <w:rsid w:val="00584F4E"/>
    <w:rsid w:val="00585C0E"/>
    <w:rsid w:val="005869CB"/>
    <w:rsid w:val="00591692"/>
    <w:rsid w:val="005952A0"/>
    <w:rsid w:val="0059596D"/>
    <w:rsid w:val="00596A22"/>
    <w:rsid w:val="00596C1B"/>
    <w:rsid w:val="00597E31"/>
    <w:rsid w:val="005A11B6"/>
    <w:rsid w:val="005A1C67"/>
    <w:rsid w:val="005A2C70"/>
    <w:rsid w:val="005A5D29"/>
    <w:rsid w:val="005A70FD"/>
    <w:rsid w:val="005A76A5"/>
    <w:rsid w:val="005B00F9"/>
    <w:rsid w:val="005B197B"/>
    <w:rsid w:val="005B2204"/>
    <w:rsid w:val="005B28FC"/>
    <w:rsid w:val="005B42FE"/>
    <w:rsid w:val="005B498B"/>
    <w:rsid w:val="005B58F8"/>
    <w:rsid w:val="005B5C46"/>
    <w:rsid w:val="005B6BA2"/>
    <w:rsid w:val="005B7137"/>
    <w:rsid w:val="005B7BC3"/>
    <w:rsid w:val="005B7E38"/>
    <w:rsid w:val="005C1E17"/>
    <w:rsid w:val="005C5ABC"/>
    <w:rsid w:val="005C761C"/>
    <w:rsid w:val="005C78EE"/>
    <w:rsid w:val="005C7EAB"/>
    <w:rsid w:val="005D0C8C"/>
    <w:rsid w:val="005D3696"/>
    <w:rsid w:val="005D5D9A"/>
    <w:rsid w:val="005D6677"/>
    <w:rsid w:val="005E02DF"/>
    <w:rsid w:val="005E05B0"/>
    <w:rsid w:val="005E0BA1"/>
    <w:rsid w:val="005E1093"/>
    <w:rsid w:val="005E11B4"/>
    <w:rsid w:val="005E22C4"/>
    <w:rsid w:val="005E3222"/>
    <w:rsid w:val="005E3689"/>
    <w:rsid w:val="005E3A24"/>
    <w:rsid w:val="005E3D6A"/>
    <w:rsid w:val="005E4469"/>
    <w:rsid w:val="005E457A"/>
    <w:rsid w:val="005F0432"/>
    <w:rsid w:val="005F0E73"/>
    <w:rsid w:val="005F18F5"/>
    <w:rsid w:val="005F2667"/>
    <w:rsid w:val="005F33E5"/>
    <w:rsid w:val="00601B49"/>
    <w:rsid w:val="00604411"/>
    <w:rsid w:val="00610B4F"/>
    <w:rsid w:val="00611227"/>
    <w:rsid w:val="00611319"/>
    <w:rsid w:val="00611596"/>
    <w:rsid w:val="00612D77"/>
    <w:rsid w:val="00612FC5"/>
    <w:rsid w:val="006135E9"/>
    <w:rsid w:val="00613BC9"/>
    <w:rsid w:val="006140DF"/>
    <w:rsid w:val="006151A5"/>
    <w:rsid w:val="0061635D"/>
    <w:rsid w:val="00616F29"/>
    <w:rsid w:val="0061704A"/>
    <w:rsid w:val="00617411"/>
    <w:rsid w:val="00617A4E"/>
    <w:rsid w:val="0062342F"/>
    <w:rsid w:val="00623B45"/>
    <w:rsid w:val="00624747"/>
    <w:rsid w:val="00624FC2"/>
    <w:rsid w:val="00624FC9"/>
    <w:rsid w:val="0062555C"/>
    <w:rsid w:val="00627034"/>
    <w:rsid w:val="00627B13"/>
    <w:rsid w:val="00627DFC"/>
    <w:rsid w:val="00631294"/>
    <w:rsid w:val="00631A7A"/>
    <w:rsid w:val="00631B59"/>
    <w:rsid w:val="00632088"/>
    <w:rsid w:val="00632D48"/>
    <w:rsid w:val="0063494C"/>
    <w:rsid w:val="00635C0E"/>
    <w:rsid w:val="00636A9B"/>
    <w:rsid w:val="006405ED"/>
    <w:rsid w:val="00640A95"/>
    <w:rsid w:val="006410EA"/>
    <w:rsid w:val="00641BA8"/>
    <w:rsid w:val="00641DCA"/>
    <w:rsid w:val="0064560E"/>
    <w:rsid w:val="006462A3"/>
    <w:rsid w:val="00647721"/>
    <w:rsid w:val="00647BCE"/>
    <w:rsid w:val="00651B8E"/>
    <w:rsid w:val="00653608"/>
    <w:rsid w:val="00655926"/>
    <w:rsid w:val="00656BD2"/>
    <w:rsid w:val="006574E8"/>
    <w:rsid w:val="0066197A"/>
    <w:rsid w:val="00664842"/>
    <w:rsid w:val="00666BFC"/>
    <w:rsid w:val="00666DD1"/>
    <w:rsid w:val="0066704C"/>
    <w:rsid w:val="006708D0"/>
    <w:rsid w:val="00670B88"/>
    <w:rsid w:val="00671A0F"/>
    <w:rsid w:val="00671BA8"/>
    <w:rsid w:val="00671D7B"/>
    <w:rsid w:val="0067202C"/>
    <w:rsid w:val="00672390"/>
    <w:rsid w:val="00676685"/>
    <w:rsid w:val="0068071D"/>
    <w:rsid w:val="00680F2C"/>
    <w:rsid w:val="0068225C"/>
    <w:rsid w:val="00682DE2"/>
    <w:rsid w:val="00682F7B"/>
    <w:rsid w:val="00683AF7"/>
    <w:rsid w:val="00684320"/>
    <w:rsid w:val="00685AB4"/>
    <w:rsid w:val="00685D94"/>
    <w:rsid w:val="00692AE3"/>
    <w:rsid w:val="00694296"/>
    <w:rsid w:val="0069456C"/>
    <w:rsid w:val="006946FA"/>
    <w:rsid w:val="00694A46"/>
    <w:rsid w:val="006954F1"/>
    <w:rsid w:val="006960BF"/>
    <w:rsid w:val="0069759A"/>
    <w:rsid w:val="006A00F2"/>
    <w:rsid w:val="006A04C0"/>
    <w:rsid w:val="006A0DBE"/>
    <w:rsid w:val="006A1030"/>
    <w:rsid w:val="006A141E"/>
    <w:rsid w:val="006A2E5C"/>
    <w:rsid w:val="006A4BF7"/>
    <w:rsid w:val="006B0986"/>
    <w:rsid w:val="006B0FA4"/>
    <w:rsid w:val="006B21BC"/>
    <w:rsid w:val="006B27FF"/>
    <w:rsid w:val="006B32BD"/>
    <w:rsid w:val="006B5619"/>
    <w:rsid w:val="006B76A2"/>
    <w:rsid w:val="006C1E33"/>
    <w:rsid w:val="006C1F0D"/>
    <w:rsid w:val="006D1D0D"/>
    <w:rsid w:val="006D3FEB"/>
    <w:rsid w:val="006D485C"/>
    <w:rsid w:val="006D6ECE"/>
    <w:rsid w:val="006E179A"/>
    <w:rsid w:val="006E1C44"/>
    <w:rsid w:val="006E2D4B"/>
    <w:rsid w:val="006E38D4"/>
    <w:rsid w:val="006E3A07"/>
    <w:rsid w:val="006E4367"/>
    <w:rsid w:val="006E4A88"/>
    <w:rsid w:val="006E4F8E"/>
    <w:rsid w:val="006E5880"/>
    <w:rsid w:val="006E780B"/>
    <w:rsid w:val="006E794E"/>
    <w:rsid w:val="006E7B46"/>
    <w:rsid w:val="006E7F49"/>
    <w:rsid w:val="006F1C0B"/>
    <w:rsid w:val="006F3DE1"/>
    <w:rsid w:val="006F47F1"/>
    <w:rsid w:val="006F5307"/>
    <w:rsid w:val="006F53FE"/>
    <w:rsid w:val="006F5427"/>
    <w:rsid w:val="006F5A6B"/>
    <w:rsid w:val="006F5CAF"/>
    <w:rsid w:val="006F5E41"/>
    <w:rsid w:val="006F6F6C"/>
    <w:rsid w:val="00700187"/>
    <w:rsid w:val="007001D5"/>
    <w:rsid w:val="007013EA"/>
    <w:rsid w:val="00702B2B"/>
    <w:rsid w:val="0070561C"/>
    <w:rsid w:val="00705FCE"/>
    <w:rsid w:val="007065F2"/>
    <w:rsid w:val="007072ED"/>
    <w:rsid w:val="00710381"/>
    <w:rsid w:val="0071066A"/>
    <w:rsid w:val="00711CF4"/>
    <w:rsid w:val="00712200"/>
    <w:rsid w:val="00712FC5"/>
    <w:rsid w:val="00715C22"/>
    <w:rsid w:val="00715E2E"/>
    <w:rsid w:val="00716707"/>
    <w:rsid w:val="00716DC9"/>
    <w:rsid w:val="00717BF7"/>
    <w:rsid w:val="0072071B"/>
    <w:rsid w:val="00720EB4"/>
    <w:rsid w:val="00721CDF"/>
    <w:rsid w:val="007229A3"/>
    <w:rsid w:val="00722F98"/>
    <w:rsid w:val="007237CA"/>
    <w:rsid w:val="007238FB"/>
    <w:rsid w:val="00723BF4"/>
    <w:rsid w:val="00725AC9"/>
    <w:rsid w:val="0072607F"/>
    <w:rsid w:val="00727272"/>
    <w:rsid w:val="00727394"/>
    <w:rsid w:val="00727C38"/>
    <w:rsid w:val="00731B27"/>
    <w:rsid w:val="0073211B"/>
    <w:rsid w:val="007337C8"/>
    <w:rsid w:val="007341EA"/>
    <w:rsid w:val="00734FA4"/>
    <w:rsid w:val="0073529D"/>
    <w:rsid w:val="00737560"/>
    <w:rsid w:val="00737644"/>
    <w:rsid w:val="0074083D"/>
    <w:rsid w:val="00742487"/>
    <w:rsid w:val="007429E9"/>
    <w:rsid w:val="007430F0"/>
    <w:rsid w:val="00744F6F"/>
    <w:rsid w:val="00745EE3"/>
    <w:rsid w:val="007472F1"/>
    <w:rsid w:val="0074742D"/>
    <w:rsid w:val="007508C2"/>
    <w:rsid w:val="00752010"/>
    <w:rsid w:val="00752EB1"/>
    <w:rsid w:val="0075459B"/>
    <w:rsid w:val="00754F43"/>
    <w:rsid w:val="0075557E"/>
    <w:rsid w:val="00755756"/>
    <w:rsid w:val="00755A34"/>
    <w:rsid w:val="007613C3"/>
    <w:rsid w:val="00761E37"/>
    <w:rsid w:val="00763D10"/>
    <w:rsid w:val="00771142"/>
    <w:rsid w:val="0077407A"/>
    <w:rsid w:val="007753FF"/>
    <w:rsid w:val="00775524"/>
    <w:rsid w:val="00776F0B"/>
    <w:rsid w:val="00780A5F"/>
    <w:rsid w:val="00782C63"/>
    <w:rsid w:val="00783097"/>
    <w:rsid w:val="00783370"/>
    <w:rsid w:val="00785868"/>
    <w:rsid w:val="007872F8"/>
    <w:rsid w:val="00787E3D"/>
    <w:rsid w:val="00787E3F"/>
    <w:rsid w:val="0079039E"/>
    <w:rsid w:val="007906AF"/>
    <w:rsid w:val="0079184A"/>
    <w:rsid w:val="0079281C"/>
    <w:rsid w:val="00793055"/>
    <w:rsid w:val="00794216"/>
    <w:rsid w:val="0079572B"/>
    <w:rsid w:val="007979F4"/>
    <w:rsid w:val="00797D2B"/>
    <w:rsid w:val="007A0346"/>
    <w:rsid w:val="007A12CB"/>
    <w:rsid w:val="007A1321"/>
    <w:rsid w:val="007A136A"/>
    <w:rsid w:val="007A19A7"/>
    <w:rsid w:val="007A2ED9"/>
    <w:rsid w:val="007A415E"/>
    <w:rsid w:val="007A424D"/>
    <w:rsid w:val="007A5166"/>
    <w:rsid w:val="007A5813"/>
    <w:rsid w:val="007A7D82"/>
    <w:rsid w:val="007B03AC"/>
    <w:rsid w:val="007B34B6"/>
    <w:rsid w:val="007B44D2"/>
    <w:rsid w:val="007C044C"/>
    <w:rsid w:val="007C0F19"/>
    <w:rsid w:val="007C15E4"/>
    <w:rsid w:val="007C1F22"/>
    <w:rsid w:val="007C2D2D"/>
    <w:rsid w:val="007C43F5"/>
    <w:rsid w:val="007C463E"/>
    <w:rsid w:val="007C4A1E"/>
    <w:rsid w:val="007C50E8"/>
    <w:rsid w:val="007C69AA"/>
    <w:rsid w:val="007C7F4C"/>
    <w:rsid w:val="007D0203"/>
    <w:rsid w:val="007D0B07"/>
    <w:rsid w:val="007D120B"/>
    <w:rsid w:val="007D2DF9"/>
    <w:rsid w:val="007D48EA"/>
    <w:rsid w:val="007D5DD2"/>
    <w:rsid w:val="007D5EB4"/>
    <w:rsid w:val="007D6D9A"/>
    <w:rsid w:val="007D7082"/>
    <w:rsid w:val="007E0ED9"/>
    <w:rsid w:val="007E363F"/>
    <w:rsid w:val="007E5BDC"/>
    <w:rsid w:val="007E6D3E"/>
    <w:rsid w:val="007F0D1A"/>
    <w:rsid w:val="007F1DE6"/>
    <w:rsid w:val="007F330D"/>
    <w:rsid w:val="007F4014"/>
    <w:rsid w:val="007F46AE"/>
    <w:rsid w:val="007F57EC"/>
    <w:rsid w:val="0080059A"/>
    <w:rsid w:val="00802CAA"/>
    <w:rsid w:val="00803DF7"/>
    <w:rsid w:val="008045A0"/>
    <w:rsid w:val="008075FD"/>
    <w:rsid w:val="00807906"/>
    <w:rsid w:val="00807D73"/>
    <w:rsid w:val="008111D5"/>
    <w:rsid w:val="00813233"/>
    <w:rsid w:val="00814D96"/>
    <w:rsid w:val="00815455"/>
    <w:rsid w:val="00815595"/>
    <w:rsid w:val="00815ABC"/>
    <w:rsid w:val="00815E70"/>
    <w:rsid w:val="00817ED0"/>
    <w:rsid w:val="00821167"/>
    <w:rsid w:val="00823FF5"/>
    <w:rsid w:val="0082695E"/>
    <w:rsid w:val="00826C63"/>
    <w:rsid w:val="00826E47"/>
    <w:rsid w:val="00832495"/>
    <w:rsid w:val="0083281B"/>
    <w:rsid w:val="00832DD6"/>
    <w:rsid w:val="00832F1C"/>
    <w:rsid w:val="0083339E"/>
    <w:rsid w:val="00835AE6"/>
    <w:rsid w:val="00836FC4"/>
    <w:rsid w:val="00837C5A"/>
    <w:rsid w:val="008417AE"/>
    <w:rsid w:val="0084402F"/>
    <w:rsid w:val="0084426B"/>
    <w:rsid w:val="00851256"/>
    <w:rsid w:val="0085341F"/>
    <w:rsid w:val="008550AA"/>
    <w:rsid w:val="00855D19"/>
    <w:rsid w:val="00856D06"/>
    <w:rsid w:val="0085722F"/>
    <w:rsid w:val="0086173B"/>
    <w:rsid w:val="00862631"/>
    <w:rsid w:val="008653C8"/>
    <w:rsid w:val="00865E44"/>
    <w:rsid w:val="00866147"/>
    <w:rsid w:val="00866DE7"/>
    <w:rsid w:val="0086701F"/>
    <w:rsid w:val="00873A92"/>
    <w:rsid w:val="00874B7A"/>
    <w:rsid w:val="0087537D"/>
    <w:rsid w:val="0087571F"/>
    <w:rsid w:val="008773EB"/>
    <w:rsid w:val="00877A09"/>
    <w:rsid w:val="00877F9D"/>
    <w:rsid w:val="0088040F"/>
    <w:rsid w:val="00883981"/>
    <w:rsid w:val="00883F11"/>
    <w:rsid w:val="00885745"/>
    <w:rsid w:val="00885746"/>
    <w:rsid w:val="00886A1D"/>
    <w:rsid w:val="00886DD0"/>
    <w:rsid w:val="00890244"/>
    <w:rsid w:val="008902FC"/>
    <w:rsid w:val="00890C26"/>
    <w:rsid w:val="008914BC"/>
    <w:rsid w:val="00892046"/>
    <w:rsid w:val="00894E2C"/>
    <w:rsid w:val="00895404"/>
    <w:rsid w:val="00895D86"/>
    <w:rsid w:val="00897891"/>
    <w:rsid w:val="008A07C3"/>
    <w:rsid w:val="008A1993"/>
    <w:rsid w:val="008A2AFD"/>
    <w:rsid w:val="008A2D96"/>
    <w:rsid w:val="008A5436"/>
    <w:rsid w:val="008A5A8A"/>
    <w:rsid w:val="008A5F85"/>
    <w:rsid w:val="008A64F1"/>
    <w:rsid w:val="008A697E"/>
    <w:rsid w:val="008A69EE"/>
    <w:rsid w:val="008A6FE9"/>
    <w:rsid w:val="008A7963"/>
    <w:rsid w:val="008B00E3"/>
    <w:rsid w:val="008B33D9"/>
    <w:rsid w:val="008B3DD3"/>
    <w:rsid w:val="008B55EA"/>
    <w:rsid w:val="008B574A"/>
    <w:rsid w:val="008B6A6B"/>
    <w:rsid w:val="008B6FBE"/>
    <w:rsid w:val="008B7E1A"/>
    <w:rsid w:val="008C252F"/>
    <w:rsid w:val="008C3148"/>
    <w:rsid w:val="008C3B9A"/>
    <w:rsid w:val="008C6861"/>
    <w:rsid w:val="008D2165"/>
    <w:rsid w:val="008D2771"/>
    <w:rsid w:val="008D2A2E"/>
    <w:rsid w:val="008D2D22"/>
    <w:rsid w:val="008D47EF"/>
    <w:rsid w:val="008D48E0"/>
    <w:rsid w:val="008D4EB4"/>
    <w:rsid w:val="008D69A7"/>
    <w:rsid w:val="008E001A"/>
    <w:rsid w:val="008E0653"/>
    <w:rsid w:val="008E1C91"/>
    <w:rsid w:val="008E4AD6"/>
    <w:rsid w:val="008E55E2"/>
    <w:rsid w:val="008F0B59"/>
    <w:rsid w:val="008F0F47"/>
    <w:rsid w:val="008F15FC"/>
    <w:rsid w:val="008F2CEE"/>
    <w:rsid w:val="008F3A20"/>
    <w:rsid w:val="008F4A1F"/>
    <w:rsid w:val="008F6181"/>
    <w:rsid w:val="008F6A59"/>
    <w:rsid w:val="008F7054"/>
    <w:rsid w:val="009005E9"/>
    <w:rsid w:val="00902C8F"/>
    <w:rsid w:val="00902EEE"/>
    <w:rsid w:val="0090526F"/>
    <w:rsid w:val="00905885"/>
    <w:rsid w:val="009123F6"/>
    <w:rsid w:val="00915094"/>
    <w:rsid w:val="009151CA"/>
    <w:rsid w:val="00916DF6"/>
    <w:rsid w:val="00917308"/>
    <w:rsid w:val="009210A8"/>
    <w:rsid w:val="0092325C"/>
    <w:rsid w:val="009234C8"/>
    <w:rsid w:val="009241C4"/>
    <w:rsid w:val="00924262"/>
    <w:rsid w:val="00925A31"/>
    <w:rsid w:val="00925C0F"/>
    <w:rsid w:val="009311BC"/>
    <w:rsid w:val="00931AE4"/>
    <w:rsid w:val="00935728"/>
    <w:rsid w:val="00935E91"/>
    <w:rsid w:val="00936D84"/>
    <w:rsid w:val="00940108"/>
    <w:rsid w:val="009408A5"/>
    <w:rsid w:val="00941A01"/>
    <w:rsid w:val="00942B11"/>
    <w:rsid w:val="00945D34"/>
    <w:rsid w:val="009460CC"/>
    <w:rsid w:val="0094703E"/>
    <w:rsid w:val="00947274"/>
    <w:rsid w:val="00951293"/>
    <w:rsid w:val="009528C6"/>
    <w:rsid w:val="0095503F"/>
    <w:rsid w:val="0095665E"/>
    <w:rsid w:val="00956D83"/>
    <w:rsid w:val="0096007A"/>
    <w:rsid w:val="00960837"/>
    <w:rsid w:val="00960A19"/>
    <w:rsid w:val="009615BF"/>
    <w:rsid w:val="00961E2F"/>
    <w:rsid w:val="00963F20"/>
    <w:rsid w:val="00966F9F"/>
    <w:rsid w:val="00966FD8"/>
    <w:rsid w:val="0097133F"/>
    <w:rsid w:val="00971B03"/>
    <w:rsid w:val="00971D93"/>
    <w:rsid w:val="0097315B"/>
    <w:rsid w:val="009732D5"/>
    <w:rsid w:val="0097342A"/>
    <w:rsid w:val="00976445"/>
    <w:rsid w:val="009769A1"/>
    <w:rsid w:val="0097777B"/>
    <w:rsid w:val="00980583"/>
    <w:rsid w:val="009844E2"/>
    <w:rsid w:val="00987A56"/>
    <w:rsid w:val="0099066E"/>
    <w:rsid w:val="0099076F"/>
    <w:rsid w:val="009915E2"/>
    <w:rsid w:val="00991D3E"/>
    <w:rsid w:val="0099347F"/>
    <w:rsid w:val="00996B4A"/>
    <w:rsid w:val="00996CDE"/>
    <w:rsid w:val="009A3D4D"/>
    <w:rsid w:val="009A441A"/>
    <w:rsid w:val="009A47E9"/>
    <w:rsid w:val="009A49A2"/>
    <w:rsid w:val="009A63DD"/>
    <w:rsid w:val="009A6B35"/>
    <w:rsid w:val="009A6F57"/>
    <w:rsid w:val="009B2151"/>
    <w:rsid w:val="009B27C3"/>
    <w:rsid w:val="009B42C5"/>
    <w:rsid w:val="009B4C31"/>
    <w:rsid w:val="009C07ED"/>
    <w:rsid w:val="009C0D52"/>
    <w:rsid w:val="009C24CF"/>
    <w:rsid w:val="009C26D5"/>
    <w:rsid w:val="009C3101"/>
    <w:rsid w:val="009C632E"/>
    <w:rsid w:val="009C6A8F"/>
    <w:rsid w:val="009C78F0"/>
    <w:rsid w:val="009D03B6"/>
    <w:rsid w:val="009D252B"/>
    <w:rsid w:val="009D2AB5"/>
    <w:rsid w:val="009D2EEE"/>
    <w:rsid w:val="009D4749"/>
    <w:rsid w:val="009D5571"/>
    <w:rsid w:val="009D6490"/>
    <w:rsid w:val="009E18E0"/>
    <w:rsid w:val="009E1FDE"/>
    <w:rsid w:val="009E2BA4"/>
    <w:rsid w:val="009E3E66"/>
    <w:rsid w:val="009E485F"/>
    <w:rsid w:val="009E59EE"/>
    <w:rsid w:val="009F03D1"/>
    <w:rsid w:val="009F1247"/>
    <w:rsid w:val="009F1965"/>
    <w:rsid w:val="009F38A8"/>
    <w:rsid w:val="009F4366"/>
    <w:rsid w:val="009F51DB"/>
    <w:rsid w:val="009F5C22"/>
    <w:rsid w:val="009F606B"/>
    <w:rsid w:val="009F67F5"/>
    <w:rsid w:val="00A0103B"/>
    <w:rsid w:val="00A01602"/>
    <w:rsid w:val="00A018DE"/>
    <w:rsid w:val="00A04038"/>
    <w:rsid w:val="00A05D38"/>
    <w:rsid w:val="00A078EC"/>
    <w:rsid w:val="00A125E1"/>
    <w:rsid w:val="00A12B8E"/>
    <w:rsid w:val="00A12CE1"/>
    <w:rsid w:val="00A16D5D"/>
    <w:rsid w:val="00A16F6F"/>
    <w:rsid w:val="00A17B82"/>
    <w:rsid w:val="00A17DD5"/>
    <w:rsid w:val="00A2002B"/>
    <w:rsid w:val="00A21234"/>
    <w:rsid w:val="00A21257"/>
    <w:rsid w:val="00A234EA"/>
    <w:rsid w:val="00A23A09"/>
    <w:rsid w:val="00A23AC8"/>
    <w:rsid w:val="00A23E6A"/>
    <w:rsid w:val="00A243A4"/>
    <w:rsid w:val="00A2473E"/>
    <w:rsid w:val="00A25ACA"/>
    <w:rsid w:val="00A26446"/>
    <w:rsid w:val="00A26D23"/>
    <w:rsid w:val="00A272C3"/>
    <w:rsid w:val="00A2742D"/>
    <w:rsid w:val="00A33ECC"/>
    <w:rsid w:val="00A34457"/>
    <w:rsid w:val="00A3489C"/>
    <w:rsid w:val="00A35AC1"/>
    <w:rsid w:val="00A35FD3"/>
    <w:rsid w:val="00A3630F"/>
    <w:rsid w:val="00A378A6"/>
    <w:rsid w:val="00A41CC0"/>
    <w:rsid w:val="00A4416C"/>
    <w:rsid w:val="00A4420F"/>
    <w:rsid w:val="00A44493"/>
    <w:rsid w:val="00A444EE"/>
    <w:rsid w:val="00A50E85"/>
    <w:rsid w:val="00A5197C"/>
    <w:rsid w:val="00A53330"/>
    <w:rsid w:val="00A5394A"/>
    <w:rsid w:val="00A53B05"/>
    <w:rsid w:val="00A54840"/>
    <w:rsid w:val="00A553AE"/>
    <w:rsid w:val="00A60350"/>
    <w:rsid w:val="00A610A7"/>
    <w:rsid w:val="00A63195"/>
    <w:rsid w:val="00A6368D"/>
    <w:rsid w:val="00A63690"/>
    <w:rsid w:val="00A6467B"/>
    <w:rsid w:val="00A64CDE"/>
    <w:rsid w:val="00A65FA6"/>
    <w:rsid w:val="00A660D1"/>
    <w:rsid w:val="00A70154"/>
    <w:rsid w:val="00A712CD"/>
    <w:rsid w:val="00A72518"/>
    <w:rsid w:val="00A7380F"/>
    <w:rsid w:val="00A74AD4"/>
    <w:rsid w:val="00A752F1"/>
    <w:rsid w:val="00A76373"/>
    <w:rsid w:val="00A76A74"/>
    <w:rsid w:val="00A7780C"/>
    <w:rsid w:val="00A77B86"/>
    <w:rsid w:val="00A77E2A"/>
    <w:rsid w:val="00A8249E"/>
    <w:rsid w:val="00A830DA"/>
    <w:rsid w:val="00A840F3"/>
    <w:rsid w:val="00A848C2"/>
    <w:rsid w:val="00A85910"/>
    <w:rsid w:val="00A8698D"/>
    <w:rsid w:val="00A86CD8"/>
    <w:rsid w:val="00A9071E"/>
    <w:rsid w:val="00A90FE0"/>
    <w:rsid w:val="00A91A1B"/>
    <w:rsid w:val="00A9213F"/>
    <w:rsid w:val="00A94475"/>
    <w:rsid w:val="00A96B53"/>
    <w:rsid w:val="00A96C6D"/>
    <w:rsid w:val="00A97015"/>
    <w:rsid w:val="00AA08FC"/>
    <w:rsid w:val="00AA098E"/>
    <w:rsid w:val="00AA1B71"/>
    <w:rsid w:val="00AA2EA1"/>
    <w:rsid w:val="00AA433F"/>
    <w:rsid w:val="00AA436E"/>
    <w:rsid w:val="00AA496B"/>
    <w:rsid w:val="00AA7F60"/>
    <w:rsid w:val="00AB03C2"/>
    <w:rsid w:val="00AB246F"/>
    <w:rsid w:val="00AB2BD2"/>
    <w:rsid w:val="00AB49BD"/>
    <w:rsid w:val="00AB604C"/>
    <w:rsid w:val="00AB79B7"/>
    <w:rsid w:val="00AB7EE2"/>
    <w:rsid w:val="00AC1100"/>
    <w:rsid w:val="00AC1E6B"/>
    <w:rsid w:val="00AC45C0"/>
    <w:rsid w:val="00AC4F42"/>
    <w:rsid w:val="00AC51D3"/>
    <w:rsid w:val="00AC68A5"/>
    <w:rsid w:val="00AC68DC"/>
    <w:rsid w:val="00AC6F69"/>
    <w:rsid w:val="00AC7998"/>
    <w:rsid w:val="00AC7CAC"/>
    <w:rsid w:val="00AC7E77"/>
    <w:rsid w:val="00AD04CA"/>
    <w:rsid w:val="00AD2DD1"/>
    <w:rsid w:val="00AD451B"/>
    <w:rsid w:val="00AD48EC"/>
    <w:rsid w:val="00AD620D"/>
    <w:rsid w:val="00AD788D"/>
    <w:rsid w:val="00AE12F4"/>
    <w:rsid w:val="00AE2945"/>
    <w:rsid w:val="00AE2BA1"/>
    <w:rsid w:val="00AE51F2"/>
    <w:rsid w:val="00AE6FAF"/>
    <w:rsid w:val="00AF0280"/>
    <w:rsid w:val="00AF0355"/>
    <w:rsid w:val="00AF09DD"/>
    <w:rsid w:val="00AF20CE"/>
    <w:rsid w:val="00AF26A1"/>
    <w:rsid w:val="00AF340E"/>
    <w:rsid w:val="00AF3BFE"/>
    <w:rsid w:val="00AF3CE5"/>
    <w:rsid w:val="00AF44F3"/>
    <w:rsid w:val="00AF5647"/>
    <w:rsid w:val="00AF6B46"/>
    <w:rsid w:val="00AF766F"/>
    <w:rsid w:val="00AF7763"/>
    <w:rsid w:val="00AF7AD3"/>
    <w:rsid w:val="00B037A8"/>
    <w:rsid w:val="00B05394"/>
    <w:rsid w:val="00B0584E"/>
    <w:rsid w:val="00B060E3"/>
    <w:rsid w:val="00B06138"/>
    <w:rsid w:val="00B06247"/>
    <w:rsid w:val="00B06858"/>
    <w:rsid w:val="00B07DDA"/>
    <w:rsid w:val="00B108EF"/>
    <w:rsid w:val="00B10AD9"/>
    <w:rsid w:val="00B114B7"/>
    <w:rsid w:val="00B118D0"/>
    <w:rsid w:val="00B12733"/>
    <w:rsid w:val="00B12FF8"/>
    <w:rsid w:val="00B17964"/>
    <w:rsid w:val="00B201DA"/>
    <w:rsid w:val="00B20325"/>
    <w:rsid w:val="00B20FF7"/>
    <w:rsid w:val="00B227DC"/>
    <w:rsid w:val="00B22D95"/>
    <w:rsid w:val="00B2355F"/>
    <w:rsid w:val="00B238F9"/>
    <w:rsid w:val="00B25653"/>
    <w:rsid w:val="00B25A65"/>
    <w:rsid w:val="00B2618A"/>
    <w:rsid w:val="00B27FE6"/>
    <w:rsid w:val="00B317BC"/>
    <w:rsid w:val="00B31E5D"/>
    <w:rsid w:val="00B31FFF"/>
    <w:rsid w:val="00B33A24"/>
    <w:rsid w:val="00B35E11"/>
    <w:rsid w:val="00B35FDA"/>
    <w:rsid w:val="00B37980"/>
    <w:rsid w:val="00B37A29"/>
    <w:rsid w:val="00B37C96"/>
    <w:rsid w:val="00B4156C"/>
    <w:rsid w:val="00B41710"/>
    <w:rsid w:val="00B42840"/>
    <w:rsid w:val="00B443AB"/>
    <w:rsid w:val="00B461B1"/>
    <w:rsid w:val="00B46BD2"/>
    <w:rsid w:val="00B50461"/>
    <w:rsid w:val="00B50EDD"/>
    <w:rsid w:val="00B51363"/>
    <w:rsid w:val="00B524EE"/>
    <w:rsid w:val="00B5291B"/>
    <w:rsid w:val="00B52BE3"/>
    <w:rsid w:val="00B54A7A"/>
    <w:rsid w:val="00B551A7"/>
    <w:rsid w:val="00B559B0"/>
    <w:rsid w:val="00B57F79"/>
    <w:rsid w:val="00B60FBE"/>
    <w:rsid w:val="00B62433"/>
    <w:rsid w:val="00B64979"/>
    <w:rsid w:val="00B65C8A"/>
    <w:rsid w:val="00B66A7F"/>
    <w:rsid w:val="00B674FA"/>
    <w:rsid w:val="00B67633"/>
    <w:rsid w:val="00B7068D"/>
    <w:rsid w:val="00B72890"/>
    <w:rsid w:val="00B74ADE"/>
    <w:rsid w:val="00B76B44"/>
    <w:rsid w:val="00B77B36"/>
    <w:rsid w:val="00B806EF"/>
    <w:rsid w:val="00B81389"/>
    <w:rsid w:val="00B81FF0"/>
    <w:rsid w:val="00B82444"/>
    <w:rsid w:val="00B83B2F"/>
    <w:rsid w:val="00B8521D"/>
    <w:rsid w:val="00B85542"/>
    <w:rsid w:val="00B858B6"/>
    <w:rsid w:val="00B8590E"/>
    <w:rsid w:val="00B90490"/>
    <w:rsid w:val="00B914B0"/>
    <w:rsid w:val="00B91C7E"/>
    <w:rsid w:val="00B95830"/>
    <w:rsid w:val="00B95A5E"/>
    <w:rsid w:val="00B96E29"/>
    <w:rsid w:val="00B97C17"/>
    <w:rsid w:val="00BA0586"/>
    <w:rsid w:val="00BA25CE"/>
    <w:rsid w:val="00BA2624"/>
    <w:rsid w:val="00BA264B"/>
    <w:rsid w:val="00BA2D1D"/>
    <w:rsid w:val="00BA4DD3"/>
    <w:rsid w:val="00BB0D17"/>
    <w:rsid w:val="00BB14E0"/>
    <w:rsid w:val="00BB1936"/>
    <w:rsid w:val="00BB1ACE"/>
    <w:rsid w:val="00BB1E27"/>
    <w:rsid w:val="00BB24C8"/>
    <w:rsid w:val="00BB38C3"/>
    <w:rsid w:val="00BB393A"/>
    <w:rsid w:val="00BB46DD"/>
    <w:rsid w:val="00BB6897"/>
    <w:rsid w:val="00BC01D5"/>
    <w:rsid w:val="00BC06C9"/>
    <w:rsid w:val="00BC0FF8"/>
    <w:rsid w:val="00BC207F"/>
    <w:rsid w:val="00BC2677"/>
    <w:rsid w:val="00BC339A"/>
    <w:rsid w:val="00BC3409"/>
    <w:rsid w:val="00BC4381"/>
    <w:rsid w:val="00BC47D1"/>
    <w:rsid w:val="00BC4FB0"/>
    <w:rsid w:val="00BD232B"/>
    <w:rsid w:val="00BD4266"/>
    <w:rsid w:val="00BD4D60"/>
    <w:rsid w:val="00BE0677"/>
    <w:rsid w:val="00BE130F"/>
    <w:rsid w:val="00BE22ED"/>
    <w:rsid w:val="00BE3A44"/>
    <w:rsid w:val="00BE53DA"/>
    <w:rsid w:val="00BE592A"/>
    <w:rsid w:val="00BE5E4E"/>
    <w:rsid w:val="00BE6754"/>
    <w:rsid w:val="00BF043C"/>
    <w:rsid w:val="00BF1801"/>
    <w:rsid w:val="00BF197C"/>
    <w:rsid w:val="00BF20F3"/>
    <w:rsid w:val="00BF3821"/>
    <w:rsid w:val="00BF4387"/>
    <w:rsid w:val="00BF477A"/>
    <w:rsid w:val="00BF6598"/>
    <w:rsid w:val="00BF73E1"/>
    <w:rsid w:val="00C01475"/>
    <w:rsid w:val="00C020B8"/>
    <w:rsid w:val="00C02D70"/>
    <w:rsid w:val="00C04861"/>
    <w:rsid w:val="00C04961"/>
    <w:rsid w:val="00C05736"/>
    <w:rsid w:val="00C06706"/>
    <w:rsid w:val="00C06AC3"/>
    <w:rsid w:val="00C076E0"/>
    <w:rsid w:val="00C115D2"/>
    <w:rsid w:val="00C16424"/>
    <w:rsid w:val="00C2027F"/>
    <w:rsid w:val="00C20312"/>
    <w:rsid w:val="00C21289"/>
    <w:rsid w:val="00C218D5"/>
    <w:rsid w:val="00C21CB8"/>
    <w:rsid w:val="00C2294E"/>
    <w:rsid w:val="00C235B7"/>
    <w:rsid w:val="00C23790"/>
    <w:rsid w:val="00C25CC4"/>
    <w:rsid w:val="00C26111"/>
    <w:rsid w:val="00C307F1"/>
    <w:rsid w:val="00C36634"/>
    <w:rsid w:val="00C37BDF"/>
    <w:rsid w:val="00C40064"/>
    <w:rsid w:val="00C437DA"/>
    <w:rsid w:val="00C43FF1"/>
    <w:rsid w:val="00C474AB"/>
    <w:rsid w:val="00C47E7B"/>
    <w:rsid w:val="00C47F45"/>
    <w:rsid w:val="00C5027E"/>
    <w:rsid w:val="00C51EFA"/>
    <w:rsid w:val="00C544CD"/>
    <w:rsid w:val="00C552B1"/>
    <w:rsid w:val="00C55E94"/>
    <w:rsid w:val="00C57872"/>
    <w:rsid w:val="00C57BCB"/>
    <w:rsid w:val="00C62392"/>
    <w:rsid w:val="00C6316F"/>
    <w:rsid w:val="00C63D1F"/>
    <w:rsid w:val="00C64CEE"/>
    <w:rsid w:val="00C6782D"/>
    <w:rsid w:val="00C67CF6"/>
    <w:rsid w:val="00C70BD4"/>
    <w:rsid w:val="00C72A65"/>
    <w:rsid w:val="00C73A42"/>
    <w:rsid w:val="00C73E0D"/>
    <w:rsid w:val="00C73F05"/>
    <w:rsid w:val="00C76446"/>
    <w:rsid w:val="00C76B60"/>
    <w:rsid w:val="00C76F68"/>
    <w:rsid w:val="00C807CA"/>
    <w:rsid w:val="00C80B67"/>
    <w:rsid w:val="00C8163C"/>
    <w:rsid w:val="00C82A0B"/>
    <w:rsid w:val="00C83829"/>
    <w:rsid w:val="00C8670E"/>
    <w:rsid w:val="00C86769"/>
    <w:rsid w:val="00C86D3F"/>
    <w:rsid w:val="00C9200F"/>
    <w:rsid w:val="00C928CF"/>
    <w:rsid w:val="00C94880"/>
    <w:rsid w:val="00C96048"/>
    <w:rsid w:val="00C96138"/>
    <w:rsid w:val="00C97B10"/>
    <w:rsid w:val="00CA09B1"/>
    <w:rsid w:val="00CA09FE"/>
    <w:rsid w:val="00CA0C7C"/>
    <w:rsid w:val="00CA168E"/>
    <w:rsid w:val="00CA172F"/>
    <w:rsid w:val="00CA2F5A"/>
    <w:rsid w:val="00CA3407"/>
    <w:rsid w:val="00CA3FA3"/>
    <w:rsid w:val="00CA545A"/>
    <w:rsid w:val="00CA6EE7"/>
    <w:rsid w:val="00CA6F65"/>
    <w:rsid w:val="00CB093D"/>
    <w:rsid w:val="00CB1BC8"/>
    <w:rsid w:val="00CB1EA8"/>
    <w:rsid w:val="00CB1EB7"/>
    <w:rsid w:val="00CB2D32"/>
    <w:rsid w:val="00CB57AD"/>
    <w:rsid w:val="00CB613A"/>
    <w:rsid w:val="00CB7F6C"/>
    <w:rsid w:val="00CC01CA"/>
    <w:rsid w:val="00CC0324"/>
    <w:rsid w:val="00CC1343"/>
    <w:rsid w:val="00CC27E8"/>
    <w:rsid w:val="00CC5E79"/>
    <w:rsid w:val="00CC707F"/>
    <w:rsid w:val="00CD46B8"/>
    <w:rsid w:val="00CD5F34"/>
    <w:rsid w:val="00CD7238"/>
    <w:rsid w:val="00CE03E1"/>
    <w:rsid w:val="00CE261F"/>
    <w:rsid w:val="00CE26FD"/>
    <w:rsid w:val="00CE4935"/>
    <w:rsid w:val="00CE49C8"/>
    <w:rsid w:val="00CE63F9"/>
    <w:rsid w:val="00CF0930"/>
    <w:rsid w:val="00CF09D2"/>
    <w:rsid w:val="00CF1023"/>
    <w:rsid w:val="00CF1259"/>
    <w:rsid w:val="00CF2289"/>
    <w:rsid w:val="00CF2A1B"/>
    <w:rsid w:val="00CF2AD8"/>
    <w:rsid w:val="00CF2B19"/>
    <w:rsid w:val="00CF615C"/>
    <w:rsid w:val="00D0482F"/>
    <w:rsid w:val="00D06E2F"/>
    <w:rsid w:val="00D076B4"/>
    <w:rsid w:val="00D078C8"/>
    <w:rsid w:val="00D07A42"/>
    <w:rsid w:val="00D10313"/>
    <w:rsid w:val="00D10775"/>
    <w:rsid w:val="00D10C81"/>
    <w:rsid w:val="00D10CE8"/>
    <w:rsid w:val="00D10DB8"/>
    <w:rsid w:val="00D11032"/>
    <w:rsid w:val="00D11B49"/>
    <w:rsid w:val="00D14325"/>
    <w:rsid w:val="00D14AA8"/>
    <w:rsid w:val="00D17657"/>
    <w:rsid w:val="00D176C1"/>
    <w:rsid w:val="00D23805"/>
    <w:rsid w:val="00D24589"/>
    <w:rsid w:val="00D25EDB"/>
    <w:rsid w:val="00D30F9C"/>
    <w:rsid w:val="00D36FF0"/>
    <w:rsid w:val="00D3700A"/>
    <w:rsid w:val="00D37E82"/>
    <w:rsid w:val="00D407FF"/>
    <w:rsid w:val="00D437FB"/>
    <w:rsid w:val="00D43A3C"/>
    <w:rsid w:val="00D46D93"/>
    <w:rsid w:val="00D50A8A"/>
    <w:rsid w:val="00D55556"/>
    <w:rsid w:val="00D5590E"/>
    <w:rsid w:val="00D55C64"/>
    <w:rsid w:val="00D5657C"/>
    <w:rsid w:val="00D568C5"/>
    <w:rsid w:val="00D606C5"/>
    <w:rsid w:val="00D64D50"/>
    <w:rsid w:val="00D65913"/>
    <w:rsid w:val="00D66739"/>
    <w:rsid w:val="00D67AEF"/>
    <w:rsid w:val="00D70CBC"/>
    <w:rsid w:val="00D71F7B"/>
    <w:rsid w:val="00D725CF"/>
    <w:rsid w:val="00D72E1F"/>
    <w:rsid w:val="00D72F7C"/>
    <w:rsid w:val="00D7345C"/>
    <w:rsid w:val="00D7519F"/>
    <w:rsid w:val="00D76054"/>
    <w:rsid w:val="00D770FD"/>
    <w:rsid w:val="00D8072D"/>
    <w:rsid w:val="00D80C78"/>
    <w:rsid w:val="00D8293D"/>
    <w:rsid w:val="00D83206"/>
    <w:rsid w:val="00D8456E"/>
    <w:rsid w:val="00D84F42"/>
    <w:rsid w:val="00D85E27"/>
    <w:rsid w:val="00D87413"/>
    <w:rsid w:val="00D91537"/>
    <w:rsid w:val="00D91973"/>
    <w:rsid w:val="00D92188"/>
    <w:rsid w:val="00D923C4"/>
    <w:rsid w:val="00D925B6"/>
    <w:rsid w:val="00D92FE2"/>
    <w:rsid w:val="00D93C07"/>
    <w:rsid w:val="00D949E1"/>
    <w:rsid w:val="00D94FCE"/>
    <w:rsid w:val="00D96113"/>
    <w:rsid w:val="00DA2BE7"/>
    <w:rsid w:val="00DA555E"/>
    <w:rsid w:val="00DA6C77"/>
    <w:rsid w:val="00DA6F79"/>
    <w:rsid w:val="00DA7737"/>
    <w:rsid w:val="00DB10C0"/>
    <w:rsid w:val="00DB3B9D"/>
    <w:rsid w:val="00DB4DBE"/>
    <w:rsid w:val="00DB5D55"/>
    <w:rsid w:val="00DB5F37"/>
    <w:rsid w:val="00DB6300"/>
    <w:rsid w:val="00DB6CBC"/>
    <w:rsid w:val="00DB715C"/>
    <w:rsid w:val="00DC088C"/>
    <w:rsid w:val="00DC1AE2"/>
    <w:rsid w:val="00DC2DBC"/>
    <w:rsid w:val="00DC3BCF"/>
    <w:rsid w:val="00DC3E15"/>
    <w:rsid w:val="00DC4ABD"/>
    <w:rsid w:val="00DC4D59"/>
    <w:rsid w:val="00DC5970"/>
    <w:rsid w:val="00DC5DA9"/>
    <w:rsid w:val="00DC618E"/>
    <w:rsid w:val="00DC6D91"/>
    <w:rsid w:val="00DC7F52"/>
    <w:rsid w:val="00DD049E"/>
    <w:rsid w:val="00DD3861"/>
    <w:rsid w:val="00DD4737"/>
    <w:rsid w:val="00DE09B6"/>
    <w:rsid w:val="00DE29C8"/>
    <w:rsid w:val="00DE371C"/>
    <w:rsid w:val="00DE6C6E"/>
    <w:rsid w:val="00DF028F"/>
    <w:rsid w:val="00DF1063"/>
    <w:rsid w:val="00DF3067"/>
    <w:rsid w:val="00DF522D"/>
    <w:rsid w:val="00DF7F19"/>
    <w:rsid w:val="00E020DF"/>
    <w:rsid w:val="00E02CD0"/>
    <w:rsid w:val="00E035EC"/>
    <w:rsid w:val="00E03A1F"/>
    <w:rsid w:val="00E045AA"/>
    <w:rsid w:val="00E054FF"/>
    <w:rsid w:val="00E058D8"/>
    <w:rsid w:val="00E074D6"/>
    <w:rsid w:val="00E104EB"/>
    <w:rsid w:val="00E10E43"/>
    <w:rsid w:val="00E11DB2"/>
    <w:rsid w:val="00E1310E"/>
    <w:rsid w:val="00E1368A"/>
    <w:rsid w:val="00E14899"/>
    <w:rsid w:val="00E1590F"/>
    <w:rsid w:val="00E168FF"/>
    <w:rsid w:val="00E21726"/>
    <w:rsid w:val="00E2306F"/>
    <w:rsid w:val="00E2381F"/>
    <w:rsid w:val="00E23883"/>
    <w:rsid w:val="00E25A4D"/>
    <w:rsid w:val="00E25DA8"/>
    <w:rsid w:val="00E2622E"/>
    <w:rsid w:val="00E266A5"/>
    <w:rsid w:val="00E277AC"/>
    <w:rsid w:val="00E27EE8"/>
    <w:rsid w:val="00E30923"/>
    <w:rsid w:val="00E32546"/>
    <w:rsid w:val="00E3274A"/>
    <w:rsid w:val="00E335C1"/>
    <w:rsid w:val="00E33FD4"/>
    <w:rsid w:val="00E34699"/>
    <w:rsid w:val="00E347C7"/>
    <w:rsid w:val="00E365AB"/>
    <w:rsid w:val="00E37614"/>
    <w:rsid w:val="00E379D4"/>
    <w:rsid w:val="00E37D4A"/>
    <w:rsid w:val="00E40C92"/>
    <w:rsid w:val="00E40FB6"/>
    <w:rsid w:val="00E432E6"/>
    <w:rsid w:val="00E440A8"/>
    <w:rsid w:val="00E440FA"/>
    <w:rsid w:val="00E47492"/>
    <w:rsid w:val="00E4764D"/>
    <w:rsid w:val="00E51506"/>
    <w:rsid w:val="00E515E7"/>
    <w:rsid w:val="00E52942"/>
    <w:rsid w:val="00E53268"/>
    <w:rsid w:val="00E53C88"/>
    <w:rsid w:val="00E55710"/>
    <w:rsid w:val="00E557FE"/>
    <w:rsid w:val="00E61885"/>
    <w:rsid w:val="00E62120"/>
    <w:rsid w:val="00E648F3"/>
    <w:rsid w:val="00E64C1F"/>
    <w:rsid w:val="00E701FC"/>
    <w:rsid w:val="00E702AE"/>
    <w:rsid w:val="00E71240"/>
    <w:rsid w:val="00E721B8"/>
    <w:rsid w:val="00E73DE7"/>
    <w:rsid w:val="00E74350"/>
    <w:rsid w:val="00E74542"/>
    <w:rsid w:val="00E75DE8"/>
    <w:rsid w:val="00E77D5B"/>
    <w:rsid w:val="00E804D1"/>
    <w:rsid w:val="00E814D7"/>
    <w:rsid w:val="00E81CD2"/>
    <w:rsid w:val="00E8237B"/>
    <w:rsid w:val="00E83653"/>
    <w:rsid w:val="00E84EC0"/>
    <w:rsid w:val="00E85601"/>
    <w:rsid w:val="00E85C71"/>
    <w:rsid w:val="00E85F1E"/>
    <w:rsid w:val="00E91752"/>
    <w:rsid w:val="00E91A60"/>
    <w:rsid w:val="00E91BA1"/>
    <w:rsid w:val="00E92370"/>
    <w:rsid w:val="00E92547"/>
    <w:rsid w:val="00E94CFD"/>
    <w:rsid w:val="00E9521F"/>
    <w:rsid w:val="00E969A8"/>
    <w:rsid w:val="00E97D64"/>
    <w:rsid w:val="00EA0060"/>
    <w:rsid w:val="00EA197A"/>
    <w:rsid w:val="00EA1EF4"/>
    <w:rsid w:val="00EA3C1A"/>
    <w:rsid w:val="00EA43E2"/>
    <w:rsid w:val="00EA47DB"/>
    <w:rsid w:val="00EA50C2"/>
    <w:rsid w:val="00EB03E3"/>
    <w:rsid w:val="00EB1C56"/>
    <w:rsid w:val="00EB3292"/>
    <w:rsid w:val="00EB337A"/>
    <w:rsid w:val="00EB3442"/>
    <w:rsid w:val="00EB41D3"/>
    <w:rsid w:val="00EB4814"/>
    <w:rsid w:val="00EB4C48"/>
    <w:rsid w:val="00EB50B6"/>
    <w:rsid w:val="00EB5260"/>
    <w:rsid w:val="00EB571F"/>
    <w:rsid w:val="00EB6B03"/>
    <w:rsid w:val="00EC0B08"/>
    <w:rsid w:val="00EC21F7"/>
    <w:rsid w:val="00EC2FFE"/>
    <w:rsid w:val="00EC386F"/>
    <w:rsid w:val="00EC4D78"/>
    <w:rsid w:val="00EC5196"/>
    <w:rsid w:val="00EC5FAD"/>
    <w:rsid w:val="00EC5FAF"/>
    <w:rsid w:val="00EC6C87"/>
    <w:rsid w:val="00EC7103"/>
    <w:rsid w:val="00ED019D"/>
    <w:rsid w:val="00ED05C2"/>
    <w:rsid w:val="00ED1E15"/>
    <w:rsid w:val="00ED4BB0"/>
    <w:rsid w:val="00ED5297"/>
    <w:rsid w:val="00ED618D"/>
    <w:rsid w:val="00ED629E"/>
    <w:rsid w:val="00ED65EB"/>
    <w:rsid w:val="00EE296D"/>
    <w:rsid w:val="00EE3035"/>
    <w:rsid w:val="00EE3909"/>
    <w:rsid w:val="00EE3EB2"/>
    <w:rsid w:val="00EE6C0B"/>
    <w:rsid w:val="00EE715F"/>
    <w:rsid w:val="00EE7B97"/>
    <w:rsid w:val="00EE7C38"/>
    <w:rsid w:val="00EF2E39"/>
    <w:rsid w:val="00EF5A57"/>
    <w:rsid w:val="00F00A45"/>
    <w:rsid w:val="00F0161C"/>
    <w:rsid w:val="00F03439"/>
    <w:rsid w:val="00F10E9C"/>
    <w:rsid w:val="00F11F19"/>
    <w:rsid w:val="00F128CD"/>
    <w:rsid w:val="00F142B2"/>
    <w:rsid w:val="00F16A9F"/>
    <w:rsid w:val="00F23C80"/>
    <w:rsid w:val="00F242A1"/>
    <w:rsid w:val="00F26CEA"/>
    <w:rsid w:val="00F271E9"/>
    <w:rsid w:val="00F27475"/>
    <w:rsid w:val="00F27804"/>
    <w:rsid w:val="00F27A89"/>
    <w:rsid w:val="00F312F7"/>
    <w:rsid w:val="00F31864"/>
    <w:rsid w:val="00F337A8"/>
    <w:rsid w:val="00F34228"/>
    <w:rsid w:val="00F34851"/>
    <w:rsid w:val="00F356A2"/>
    <w:rsid w:val="00F36E0F"/>
    <w:rsid w:val="00F37EE1"/>
    <w:rsid w:val="00F417CB"/>
    <w:rsid w:val="00F42D16"/>
    <w:rsid w:val="00F43198"/>
    <w:rsid w:val="00F4338A"/>
    <w:rsid w:val="00F44221"/>
    <w:rsid w:val="00F44D9A"/>
    <w:rsid w:val="00F45D39"/>
    <w:rsid w:val="00F4716E"/>
    <w:rsid w:val="00F51911"/>
    <w:rsid w:val="00F523C8"/>
    <w:rsid w:val="00F544A9"/>
    <w:rsid w:val="00F5527F"/>
    <w:rsid w:val="00F56454"/>
    <w:rsid w:val="00F56968"/>
    <w:rsid w:val="00F6124C"/>
    <w:rsid w:val="00F622E7"/>
    <w:rsid w:val="00F636AD"/>
    <w:rsid w:val="00F673CA"/>
    <w:rsid w:val="00F70167"/>
    <w:rsid w:val="00F7024F"/>
    <w:rsid w:val="00F72A04"/>
    <w:rsid w:val="00F72F39"/>
    <w:rsid w:val="00F75183"/>
    <w:rsid w:val="00F77C9A"/>
    <w:rsid w:val="00F80A96"/>
    <w:rsid w:val="00F81078"/>
    <w:rsid w:val="00F81584"/>
    <w:rsid w:val="00F83132"/>
    <w:rsid w:val="00F84923"/>
    <w:rsid w:val="00F8567F"/>
    <w:rsid w:val="00F85A95"/>
    <w:rsid w:val="00F8728E"/>
    <w:rsid w:val="00F87838"/>
    <w:rsid w:val="00F90567"/>
    <w:rsid w:val="00F91BA7"/>
    <w:rsid w:val="00F92E35"/>
    <w:rsid w:val="00F9344D"/>
    <w:rsid w:val="00F95E78"/>
    <w:rsid w:val="00F9610D"/>
    <w:rsid w:val="00F9668B"/>
    <w:rsid w:val="00F968EB"/>
    <w:rsid w:val="00F96D66"/>
    <w:rsid w:val="00F970ED"/>
    <w:rsid w:val="00F975DE"/>
    <w:rsid w:val="00FA04A5"/>
    <w:rsid w:val="00FA0A24"/>
    <w:rsid w:val="00FA118B"/>
    <w:rsid w:val="00FA25D0"/>
    <w:rsid w:val="00FA25F9"/>
    <w:rsid w:val="00FA2B5C"/>
    <w:rsid w:val="00FA320F"/>
    <w:rsid w:val="00FA40B4"/>
    <w:rsid w:val="00FA6E19"/>
    <w:rsid w:val="00FA7BD8"/>
    <w:rsid w:val="00FA7D16"/>
    <w:rsid w:val="00FB06C9"/>
    <w:rsid w:val="00FB14B3"/>
    <w:rsid w:val="00FB2ECE"/>
    <w:rsid w:val="00FB3FF0"/>
    <w:rsid w:val="00FB5845"/>
    <w:rsid w:val="00FC12CF"/>
    <w:rsid w:val="00FC3BF2"/>
    <w:rsid w:val="00FC3F93"/>
    <w:rsid w:val="00FC5D3B"/>
    <w:rsid w:val="00FC7740"/>
    <w:rsid w:val="00FD0970"/>
    <w:rsid w:val="00FD3100"/>
    <w:rsid w:val="00FD5712"/>
    <w:rsid w:val="00FD607A"/>
    <w:rsid w:val="00FE03A0"/>
    <w:rsid w:val="00FE08C6"/>
    <w:rsid w:val="00FE2DEB"/>
    <w:rsid w:val="00FE7E07"/>
    <w:rsid w:val="00FF0072"/>
    <w:rsid w:val="00FF06B3"/>
    <w:rsid w:val="00FF080D"/>
    <w:rsid w:val="00FF197E"/>
    <w:rsid w:val="00FF1E9D"/>
    <w:rsid w:val="00FF2A49"/>
    <w:rsid w:val="00FF3E43"/>
    <w:rsid w:val="00FF4705"/>
    <w:rsid w:val="00FF4E35"/>
    <w:rsid w:val="00FF5EDF"/>
    <w:rsid w:val="00FF606F"/>
    <w:rsid w:val="00FF692C"/>
    <w:rsid w:val="00FF713D"/>
    <w:rsid w:val="015F254D"/>
    <w:rsid w:val="01801B1A"/>
    <w:rsid w:val="01A52FAD"/>
    <w:rsid w:val="01C403CC"/>
    <w:rsid w:val="01CC21B8"/>
    <w:rsid w:val="01F9697F"/>
    <w:rsid w:val="02233684"/>
    <w:rsid w:val="02D40F42"/>
    <w:rsid w:val="034274D7"/>
    <w:rsid w:val="038650C3"/>
    <w:rsid w:val="03E1103A"/>
    <w:rsid w:val="03F5128D"/>
    <w:rsid w:val="041F5954"/>
    <w:rsid w:val="04C95146"/>
    <w:rsid w:val="04E43113"/>
    <w:rsid w:val="04F07245"/>
    <w:rsid w:val="0504144A"/>
    <w:rsid w:val="057161FA"/>
    <w:rsid w:val="057C458C"/>
    <w:rsid w:val="05B437EC"/>
    <w:rsid w:val="05BC0BF8"/>
    <w:rsid w:val="05FE706B"/>
    <w:rsid w:val="06851EE0"/>
    <w:rsid w:val="06864A8E"/>
    <w:rsid w:val="06996E3E"/>
    <w:rsid w:val="07395CFF"/>
    <w:rsid w:val="074A238C"/>
    <w:rsid w:val="07836EDF"/>
    <w:rsid w:val="07B66435"/>
    <w:rsid w:val="07B92C3C"/>
    <w:rsid w:val="09161874"/>
    <w:rsid w:val="093B1AB4"/>
    <w:rsid w:val="098034A2"/>
    <w:rsid w:val="09834D08"/>
    <w:rsid w:val="09AC306C"/>
    <w:rsid w:val="09AE656F"/>
    <w:rsid w:val="09B94653"/>
    <w:rsid w:val="09F81E67"/>
    <w:rsid w:val="0A606E83"/>
    <w:rsid w:val="0A6E18D8"/>
    <w:rsid w:val="0AAC50E1"/>
    <w:rsid w:val="0B0523A4"/>
    <w:rsid w:val="0B243545"/>
    <w:rsid w:val="0B415243"/>
    <w:rsid w:val="0B564557"/>
    <w:rsid w:val="0B5F5F36"/>
    <w:rsid w:val="0B6C77CA"/>
    <w:rsid w:val="0BAF4DBB"/>
    <w:rsid w:val="0BBE3D51"/>
    <w:rsid w:val="0BDF4286"/>
    <w:rsid w:val="0BED48A0"/>
    <w:rsid w:val="0C172615"/>
    <w:rsid w:val="0C3543A7"/>
    <w:rsid w:val="0C4544EF"/>
    <w:rsid w:val="0C947910"/>
    <w:rsid w:val="0C9B5CBE"/>
    <w:rsid w:val="0CAC6B4B"/>
    <w:rsid w:val="0D337136"/>
    <w:rsid w:val="0D3D54C7"/>
    <w:rsid w:val="0D747B9F"/>
    <w:rsid w:val="0D834936"/>
    <w:rsid w:val="0D8942C1"/>
    <w:rsid w:val="0DD5693F"/>
    <w:rsid w:val="0DFF5585"/>
    <w:rsid w:val="0E810D52"/>
    <w:rsid w:val="0E8E1971"/>
    <w:rsid w:val="0EC30B46"/>
    <w:rsid w:val="0EE46AFC"/>
    <w:rsid w:val="0F0C32B7"/>
    <w:rsid w:val="0F6B3271"/>
    <w:rsid w:val="0F93477F"/>
    <w:rsid w:val="0FD21598"/>
    <w:rsid w:val="0FDE2597"/>
    <w:rsid w:val="10154C70"/>
    <w:rsid w:val="10345524"/>
    <w:rsid w:val="10FE128D"/>
    <w:rsid w:val="1104237A"/>
    <w:rsid w:val="110424CC"/>
    <w:rsid w:val="11433163"/>
    <w:rsid w:val="11803EC2"/>
    <w:rsid w:val="11A662CF"/>
    <w:rsid w:val="11C67EB9"/>
    <w:rsid w:val="11D1624A"/>
    <w:rsid w:val="122C4B1B"/>
    <w:rsid w:val="124F3295"/>
    <w:rsid w:val="127D1D4F"/>
    <w:rsid w:val="130A724C"/>
    <w:rsid w:val="13180760"/>
    <w:rsid w:val="13615BBE"/>
    <w:rsid w:val="13995836"/>
    <w:rsid w:val="13A670CA"/>
    <w:rsid w:val="13AF57DB"/>
    <w:rsid w:val="13D42198"/>
    <w:rsid w:val="13D92D9C"/>
    <w:rsid w:val="13DB629F"/>
    <w:rsid w:val="147E764A"/>
    <w:rsid w:val="149312D1"/>
    <w:rsid w:val="14BF1D95"/>
    <w:rsid w:val="14DF00CB"/>
    <w:rsid w:val="15406E6B"/>
    <w:rsid w:val="155614AB"/>
    <w:rsid w:val="15FE0523"/>
    <w:rsid w:val="16591B36"/>
    <w:rsid w:val="16AD5139"/>
    <w:rsid w:val="16F220B5"/>
    <w:rsid w:val="16F254EA"/>
    <w:rsid w:val="17096457"/>
    <w:rsid w:val="17435337"/>
    <w:rsid w:val="17492AC4"/>
    <w:rsid w:val="17B20407"/>
    <w:rsid w:val="18181E97"/>
    <w:rsid w:val="18186614"/>
    <w:rsid w:val="186E7023"/>
    <w:rsid w:val="188B43D5"/>
    <w:rsid w:val="189204DC"/>
    <w:rsid w:val="189F55F4"/>
    <w:rsid w:val="18A07745"/>
    <w:rsid w:val="18B0330F"/>
    <w:rsid w:val="18EC395A"/>
    <w:rsid w:val="19114505"/>
    <w:rsid w:val="19330066"/>
    <w:rsid w:val="19946E05"/>
    <w:rsid w:val="199D5D64"/>
    <w:rsid w:val="1A003F36"/>
    <w:rsid w:val="1A1773B8"/>
    <w:rsid w:val="1A3E1E94"/>
    <w:rsid w:val="1A41499F"/>
    <w:rsid w:val="1AB75C63"/>
    <w:rsid w:val="1AC108E8"/>
    <w:rsid w:val="1ACD585E"/>
    <w:rsid w:val="1B024D74"/>
    <w:rsid w:val="1B221A8F"/>
    <w:rsid w:val="1B2E2C66"/>
    <w:rsid w:val="1B46204F"/>
    <w:rsid w:val="1B810BAF"/>
    <w:rsid w:val="1B905B5E"/>
    <w:rsid w:val="1BD318B3"/>
    <w:rsid w:val="1BE83DD7"/>
    <w:rsid w:val="1C2F1FCD"/>
    <w:rsid w:val="1C4A05F8"/>
    <w:rsid w:val="1C7D42CA"/>
    <w:rsid w:val="1C854F5A"/>
    <w:rsid w:val="1C962C76"/>
    <w:rsid w:val="1CAA614C"/>
    <w:rsid w:val="1D0E163B"/>
    <w:rsid w:val="1D192DE4"/>
    <w:rsid w:val="1D1979CC"/>
    <w:rsid w:val="1D444093"/>
    <w:rsid w:val="1D543777"/>
    <w:rsid w:val="1D800B05"/>
    <w:rsid w:val="1DE66DBB"/>
    <w:rsid w:val="1DEB44A1"/>
    <w:rsid w:val="1E282D58"/>
    <w:rsid w:val="1E3E3F2B"/>
    <w:rsid w:val="1E4317FD"/>
    <w:rsid w:val="1E52514A"/>
    <w:rsid w:val="1E721D6B"/>
    <w:rsid w:val="1EBD6958"/>
    <w:rsid w:val="1EEC5348"/>
    <w:rsid w:val="1F1D3F5A"/>
    <w:rsid w:val="1F651279"/>
    <w:rsid w:val="1F79042F"/>
    <w:rsid w:val="1F854242"/>
    <w:rsid w:val="1F8737E6"/>
    <w:rsid w:val="1FA45268"/>
    <w:rsid w:val="1FCB2313"/>
    <w:rsid w:val="20201EC2"/>
    <w:rsid w:val="203C5F6F"/>
    <w:rsid w:val="206E0E64"/>
    <w:rsid w:val="209443FF"/>
    <w:rsid w:val="209D4D0F"/>
    <w:rsid w:val="20D32FEA"/>
    <w:rsid w:val="20DE69FF"/>
    <w:rsid w:val="210B5343"/>
    <w:rsid w:val="210D40C9"/>
    <w:rsid w:val="2165697D"/>
    <w:rsid w:val="218141B7"/>
    <w:rsid w:val="21A223BE"/>
    <w:rsid w:val="21F52068"/>
    <w:rsid w:val="220C0769"/>
    <w:rsid w:val="238060CC"/>
    <w:rsid w:val="238E1CCC"/>
    <w:rsid w:val="23E24AEB"/>
    <w:rsid w:val="23E63344"/>
    <w:rsid w:val="240778D4"/>
    <w:rsid w:val="244D419B"/>
    <w:rsid w:val="24800C56"/>
    <w:rsid w:val="24B009BC"/>
    <w:rsid w:val="24FB1CAC"/>
    <w:rsid w:val="255A242B"/>
    <w:rsid w:val="2576600C"/>
    <w:rsid w:val="259F60C6"/>
    <w:rsid w:val="25A2704B"/>
    <w:rsid w:val="25D40B1F"/>
    <w:rsid w:val="25E40DB9"/>
    <w:rsid w:val="262F2E3B"/>
    <w:rsid w:val="26665E8F"/>
    <w:rsid w:val="26723EA0"/>
    <w:rsid w:val="267C2231"/>
    <w:rsid w:val="26BA7B18"/>
    <w:rsid w:val="275A5B0C"/>
    <w:rsid w:val="28156ACF"/>
    <w:rsid w:val="286A785E"/>
    <w:rsid w:val="287A7AF8"/>
    <w:rsid w:val="28901C9C"/>
    <w:rsid w:val="28D53D2D"/>
    <w:rsid w:val="28E229A0"/>
    <w:rsid w:val="292E501E"/>
    <w:rsid w:val="29B63903"/>
    <w:rsid w:val="29CA4E9C"/>
    <w:rsid w:val="29DE193E"/>
    <w:rsid w:val="29DF15BE"/>
    <w:rsid w:val="29E837ED"/>
    <w:rsid w:val="2A2542B1"/>
    <w:rsid w:val="2A2A36FF"/>
    <w:rsid w:val="2A3A7D8C"/>
    <w:rsid w:val="2A8B1BE9"/>
    <w:rsid w:val="2A9B6759"/>
    <w:rsid w:val="2AE417E2"/>
    <w:rsid w:val="2AF8465B"/>
    <w:rsid w:val="2B0C45AE"/>
    <w:rsid w:val="2B987A16"/>
    <w:rsid w:val="2BA87CB0"/>
    <w:rsid w:val="2BFB6435"/>
    <w:rsid w:val="2CF4664D"/>
    <w:rsid w:val="2D22567A"/>
    <w:rsid w:val="2D337852"/>
    <w:rsid w:val="2E1A6430"/>
    <w:rsid w:val="2EC22498"/>
    <w:rsid w:val="2ED410E1"/>
    <w:rsid w:val="2EDC74B9"/>
    <w:rsid w:val="2EE72300"/>
    <w:rsid w:val="2EFA351F"/>
    <w:rsid w:val="2EFD33E6"/>
    <w:rsid w:val="2F0F78D5"/>
    <w:rsid w:val="2FC05867"/>
    <w:rsid w:val="3001084F"/>
    <w:rsid w:val="304A53FB"/>
    <w:rsid w:val="30527354"/>
    <w:rsid w:val="30704386"/>
    <w:rsid w:val="30CB701E"/>
    <w:rsid w:val="31175E18"/>
    <w:rsid w:val="31312245"/>
    <w:rsid w:val="31315AC8"/>
    <w:rsid w:val="31430816"/>
    <w:rsid w:val="31AE180F"/>
    <w:rsid w:val="33D47D4F"/>
    <w:rsid w:val="33E936B8"/>
    <w:rsid w:val="33FE365D"/>
    <w:rsid w:val="34C74365"/>
    <w:rsid w:val="34F66844"/>
    <w:rsid w:val="352F7525"/>
    <w:rsid w:val="354613F6"/>
    <w:rsid w:val="356579BA"/>
    <w:rsid w:val="35987CBE"/>
    <w:rsid w:val="35D26A5B"/>
    <w:rsid w:val="35DB12E2"/>
    <w:rsid w:val="35E656FC"/>
    <w:rsid w:val="360B15C7"/>
    <w:rsid w:val="36121A43"/>
    <w:rsid w:val="364A5420"/>
    <w:rsid w:val="37221A3F"/>
    <w:rsid w:val="37320F1E"/>
    <w:rsid w:val="373C022C"/>
    <w:rsid w:val="376A4741"/>
    <w:rsid w:val="3771158D"/>
    <w:rsid w:val="37A656DD"/>
    <w:rsid w:val="37A94E40"/>
    <w:rsid w:val="37EC3AB6"/>
    <w:rsid w:val="37F76A05"/>
    <w:rsid w:val="37FB7365"/>
    <w:rsid w:val="38074018"/>
    <w:rsid w:val="38235B6A"/>
    <w:rsid w:val="385A2C02"/>
    <w:rsid w:val="38BF61AA"/>
    <w:rsid w:val="38DF2E5B"/>
    <w:rsid w:val="38E8641D"/>
    <w:rsid w:val="38F378FD"/>
    <w:rsid w:val="396E39C4"/>
    <w:rsid w:val="397E3397"/>
    <w:rsid w:val="39B750BD"/>
    <w:rsid w:val="39BC3D02"/>
    <w:rsid w:val="39CF4BB2"/>
    <w:rsid w:val="39EF1D07"/>
    <w:rsid w:val="39F913A9"/>
    <w:rsid w:val="3A2522DD"/>
    <w:rsid w:val="3A4F1DB8"/>
    <w:rsid w:val="3A9F2E3C"/>
    <w:rsid w:val="3AA12ABC"/>
    <w:rsid w:val="3ADB6D30"/>
    <w:rsid w:val="3AE3204D"/>
    <w:rsid w:val="3B3817B4"/>
    <w:rsid w:val="3C373E57"/>
    <w:rsid w:val="3C587C0F"/>
    <w:rsid w:val="3CCD7BCD"/>
    <w:rsid w:val="3D3C5C83"/>
    <w:rsid w:val="3D5358A8"/>
    <w:rsid w:val="3DE628D2"/>
    <w:rsid w:val="3E0143D6"/>
    <w:rsid w:val="3E102711"/>
    <w:rsid w:val="3E1A30F3"/>
    <w:rsid w:val="3EE811C2"/>
    <w:rsid w:val="3F4418DB"/>
    <w:rsid w:val="3FB21F0F"/>
    <w:rsid w:val="3FB2668C"/>
    <w:rsid w:val="400C5AA1"/>
    <w:rsid w:val="40214B89"/>
    <w:rsid w:val="40382C9A"/>
    <w:rsid w:val="40401270"/>
    <w:rsid w:val="405F7AAA"/>
    <w:rsid w:val="40AB2127"/>
    <w:rsid w:val="40BA2742"/>
    <w:rsid w:val="40BD132D"/>
    <w:rsid w:val="410C1C13"/>
    <w:rsid w:val="41271A71"/>
    <w:rsid w:val="41280B62"/>
    <w:rsid w:val="413936AC"/>
    <w:rsid w:val="416334E0"/>
    <w:rsid w:val="41EA08B5"/>
    <w:rsid w:val="4309548A"/>
    <w:rsid w:val="43212B30"/>
    <w:rsid w:val="435A070C"/>
    <w:rsid w:val="438D34E4"/>
    <w:rsid w:val="43962F20"/>
    <w:rsid w:val="444D2334"/>
    <w:rsid w:val="453A55DD"/>
    <w:rsid w:val="455E10AE"/>
    <w:rsid w:val="465A1079"/>
    <w:rsid w:val="466301CA"/>
    <w:rsid w:val="46A636F7"/>
    <w:rsid w:val="46B202BB"/>
    <w:rsid w:val="46B3080E"/>
    <w:rsid w:val="46C33351"/>
    <w:rsid w:val="46C6036C"/>
    <w:rsid w:val="46D973C9"/>
    <w:rsid w:val="47CE258A"/>
    <w:rsid w:val="47F55FAE"/>
    <w:rsid w:val="4838060A"/>
    <w:rsid w:val="48791073"/>
    <w:rsid w:val="487A5BDA"/>
    <w:rsid w:val="48B956E0"/>
    <w:rsid w:val="48CD12DD"/>
    <w:rsid w:val="491A4480"/>
    <w:rsid w:val="49884AB4"/>
    <w:rsid w:val="4A721BE4"/>
    <w:rsid w:val="4AA1777F"/>
    <w:rsid w:val="4AC431B7"/>
    <w:rsid w:val="4ACD3AC6"/>
    <w:rsid w:val="4AD856DA"/>
    <w:rsid w:val="4B4E7897"/>
    <w:rsid w:val="4B4F0B9C"/>
    <w:rsid w:val="4BD258F2"/>
    <w:rsid w:val="4C286301"/>
    <w:rsid w:val="4C3E3349"/>
    <w:rsid w:val="4CAD4B2C"/>
    <w:rsid w:val="4CCB138D"/>
    <w:rsid w:val="4D280422"/>
    <w:rsid w:val="4D2D012D"/>
    <w:rsid w:val="4DA436D1"/>
    <w:rsid w:val="4DB04E83"/>
    <w:rsid w:val="4E3D7F6A"/>
    <w:rsid w:val="4E8240FD"/>
    <w:rsid w:val="4EB46CAF"/>
    <w:rsid w:val="4ED41763"/>
    <w:rsid w:val="4EF61917"/>
    <w:rsid w:val="4EF70BDE"/>
    <w:rsid w:val="4EFA24AB"/>
    <w:rsid w:val="4F005D56"/>
    <w:rsid w:val="4F1D0958"/>
    <w:rsid w:val="4F2449E5"/>
    <w:rsid w:val="4F416513"/>
    <w:rsid w:val="4FB77736"/>
    <w:rsid w:val="4FBC5E5D"/>
    <w:rsid w:val="50252009"/>
    <w:rsid w:val="503B1FAE"/>
    <w:rsid w:val="50714687"/>
    <w:rsid w:val="50E5295A"/>
    <w:rsid w:val="52796710"/>
    <w:rsid w:val="528A0353"/>
    <w:rsid w:val="52E72E92"/>
    <w:rsid w:val="52FE2316"/>
    <w:rsid w:val="530F4342"/>
    <w:rsid w:val="53180C7A"/>
    <w:rsid w:val="5389049C"/>
    <w:rsid w:val="53A33245"/>
    <w:rsid w:val="540327D0"/>
    <w:rsid w:val="540B196F"/>
    <w:rsid w:val="54840334"/>
    <w:rsid w:val="54BF4C96"/>
    <w:rsid w:val="55B961B3"/>
    <w:rsid w:val="55DC2AD0"/>
    <w:rsid w:val="56053658"/>
    <w:rsid w:val="5645698D"/>
    <w:rsid w:val="564B3523"/>
    <w:rsid w:val="57363121"/>
    <w:rsid w:val="5750174C"/>
    <w:rsid w:val="57597E5D"/>
    <w:rsid w:val="57967CC2"/>
    <w:rsid w:val="57991C29"/>
    <w:rsid w:val="57B204EC"/>
    <w:rsid w:val="57B7680D"/>
    <w:rsid w:val="57C67D74"/>
    <w:rsid w:val="57E767C7"/>
    <w:rsid w:val="58424BE6"/>
    <w:rsid w:val="58591F7E"/>
    <w:rsid w:val="585F1909"/>
    <w:rsid w:val="589907E9"/>
    <w:rsid w:val="58ED49F0"/>
    <w:rsid w:val="596F44B8"/>
    <w:rsid w:val="5985293B"/>
    <w:rsid w:val="59E6048B"/>
    <w:rsid w:val="5A3B33EA"/>
    <w:rsid w:val="5ADD3714"/>
    <w:rsid w:val="5ADE0A23"/>
    <w:rsid w:val="5B003CFC"/>
    <w:rsid w:val="5B5773E8"/>
    <w:rsid w:val="5BFA06BA"/>
    <w:rsid w:val="5C14707D"/>
    <w:rsid w:val="5C7B1A0A"/>
    <w:rsid w:val="5C863455"/>
    <w:rsid w:val="5C8A56BD"/>
    <w:rsid w:val="5CA37CA8"/>
    <w:rsid w:val="5CAC5A6F"/>
    <w:rsid w:val="5CC76345"/>
    <w:rsid w:val="5D302C9F"/>
    <w:rsid w:val="5D8F4A9F"/>
    <w:rsid w:val="5DAD1ABB"/>
    <w:rsid w:val="5DC65CED"/>
    <w:rsid w:val="5DD91686"/>
    <w:rsid w:val="5E2E6B91"/>
    <w:rsid w:val="5E70507C"/>
    <w:rsid w:val="5EA06203"/>
    <w:rsid w:val="5EAF3C67"/>
    <w:rsid w:val="5F93775D"/>
    <w:rsid w:val="5F943F7A"/>
    <w:rsid w:val="5FB51E90"/>
    <w:rsid w:val="5FD501C7"/>
    <w:rsid w:val="5FE01DDB"/>
    <w:rsid w:val="602664DA"/>
    <w:rsid w:val="60733548"/>
    <w:rsid w:val="607B5BF4"/>
    <w:rsid w:val="60EA3507"/>
    <w:rsid w:val="61104F67"/>
    <w:rsid w:val="61254671"/>
    <w:rsid w:val="615D041F"/>
    <w:rsid w:val="616117E8"/>
    <w:rsid w:val="619117A1"/>
    <w:rsid w:val="61CD78C6"/>
    <w:rsid w:val="61DA0B90"/>
    <w:rsid w:val="61E821B0"/>
    <w:rsid w:val="626B3B55"/>
    <w:rsid w:val="62805827"/>
    <w:rsid w:val="62817E0E"/>
    <w:rsid w:val="62A90B7B"/>
    <w:rsid w:val="62CC5CA6"/>
    <w:rsid w:val="62D47791"/>
    <w:rsid w:val="62E321D1"/>
    <w:rsid w:val="62E742D1"/>
    <w:rsid w:val="6344466B"/>
    <w:rsid w:val="63641C72"/>
    <w:rsid w:val="636A48AB"/>
    <w:rsid w:val="639B17F6"/>
    <w:rsid w:val="63A92582"/>
    <w:rsid w:val="63B0179C"/>
    <w:rsid w:val="63D6119E"/>
    <w:rsid w:val="647E75FB"/>
    <w:rsid w:val="64AA5237"/>
    <w:rsid w:val="64AB7435"/>
    <w:rsid w:val="64FF4941"/>
    <w:rsid w:val="6506218A"/>
    <w:rsid w:val="66063E6E"/>
    <w:rsid w:val="669B2164"/>
    <w:rsid w:val="669D0EEA"/>
    <w:rsid w:val="66B21D89"/>
    <w:rsid w:val="6700790A"/>
    <w:rsid w:val="670A5C9B"/>
    <w:rsid w:val="67135169"/>
    <w:rsid w:val="67405181"/>
    <w:rsid w:val="68120A4B"/>
    <w:rsid w:val="6814614D"/>
    <w:rsid w:val="68B72779"/>
    <w:rsid w:val="68C50442"/>
    <w:rsid w:val="6949654A"/>
    <w:rsid w:val="696A2302"/>
    <w:rsid w:val="697F6A24"/>
    <w:rsid w:val="69AB2D6B"/>
    <w:rsid w:val="69B82081"/>
    <w:rsid w:val="69D306AC"/>
    <w:rsid w:val="6A104D43"/>
    <w:rsid w:val="6A135C12"/>
    <w:rsid w:val="6AA56806"/>
    <w:rsid w:val="6AC412B9"/>
    <w:rsid w:val="6B635940"/>
    <w:rsid w:val="6B8960A3"/>
    <w:rsid w:val="6C2355C4"/>
    <w:rsid w:val="6C6D256F"/>
    <w:rsid w:val="6C951535"/>
    <w:rsid w:val="6CFB0ED9"/>
    <w:rsid w:val="6D1F1C89"/>
    <w:rsid w:val="6E293B49"/>
    <w:rsid w:val="6E7838C8"/>
    <w:rsid w:val="6E8C7FD9"/>
    <w:rsid w:val="6EF967A0"/>
    <w:rsid w:val="6F1859D0"/>
    <w:rsid w:val="6FCE7DA1"/>
    <w:rsid w:val="703F28CB"/>
    <w:rsid w:val="70531ED5"/>
    <w:rsid w:val="70AF25EE"/>
    <w:rsid w:val="70CB2853"/>
    <w:rsid w:val="71016B75"/>
    <w:rsid w:val="712A2C0D"/>
    <w:rsid w:val="7172232C"/>
    <w:rsid w:val="71816F95"/>
    <w:rsid w:val="71E722EB"/>
    <w:rsid w:val="71EF5179"/>
    <w:rsid w:val="71FA6D8D"/>
    <w:rsid w:val="72A801AB"/>
    <w:rsid w:val="72BE454D"/>
    <w:rsid w:val="72FE0BBA"/>
    <w:rsid w:val="73571F6C"/>
    <w:rsid w:val="740B6906"/>
    <w:rsid w:val="74566BED"/>
    <w:rsid w:val="74731CFD"/>
    <w:rsid w:val="74905ACD"/>
    <w:rsid w:val="74D474BB"/>
    <w:rsid w:val="74DF44E9"/>
    <w:rsid w:val="75814C30"/>
    <w:rsid w:val="75963CF6"/>
    <w:rsid w:val="75AB3C9B"/>
    <w:rsid w:val="75CA799D"/>
    <w:rsid w:val="76581835"/>
    <w:rsid w:val="7660015C"/>
    <w:rsid w:val="76C421E9"/>
    <w:rsid w:val="76E36F5F"/>
    <w:rsid w:val="77323844"/>
    <w:rsid w:val="77326F9A"/>
    <w:rsid w:val="773651D5"/>
    <w:rsid w:val="774B5945"/>
    <w:rsid w:val="77902BB7"/>
    <w:rsid w:val="77A27877"/>
    <w:rsid w:val="77DA64AE"/>
    <w:rsid w:val="78CE223E"/>
    <w:rsid w:val="793C59FD"/>
    <w:rsid w:val="799C1992"/>
    <w:rsid w:val="79AF2177"/>
    <w:rsid w:val="79CE261D"/>
    <w:rsid w:val="79D762F4"/>
    <w:rsid w:val="7B1749D5"/>
    <w:rsid w:val="7B194DB1"/>
    <w:rsid w:val="7B2F200A"/>
    <w:rsid w:val="7B3A48B6"/>
    <w:rsid w:val="7B9E325B"/>
    <w:rsid w:val="7C066362"/>
    <w:rsid w:val="7C7862AC"/>
    <w:rsid w:val="7CDA1DE4"/>
    <w:rsid w:val="7D2D0569"/>
    <w:rsid w:val="7DA372AE"/>
    <w:rsid w:val="7E4D1CC6"/>
    <w:rsid w:val="7E905C32"/>
    <w:rsid w:val="7EB503F0"/>
    <w:rsid w:val="7EC127A7"/>
    <w:rsid w:val="7EF47ED5"/>
    <w:rsid w:val="7F656F0F"/>
    <w:rsid w:val="7F8C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="50" w:beforeLines="50" w:line="300" w:lineRule="auto"/>
      <w:jc w:val="both"/>
    </w:pPr>
    <w:rPr>
      <w:rFonts w:ascii="Courier New" w:hAnsi="Courier New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360" w:after="360"/>
      <w:ind w:left="0" w:firstLine="0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0"/>
        <w:numId w:val="2"/>
      </w:numPr>
      <w:spacing w:before="360" w:after="240"/>
      <w:outlineLvl w:val="1"/>
    </w:pPr>
    <w:rPr>
      <w:rFonts w:ascii="宋体" w:hAnsi="宋体" w:cstheme="majorBidi"/>
      <w:b/>
      <w:bCs/>
      <w:sz w:val="24"/>
      <w:szCs w:val="32"/>
    </w:rPr>
  </w:style>
  <w:style w:type="paragraph" w:styleId="4">
    <w:name w:val="heading 3"/>
    <w:next w:val="1"/>
    <w:link w:val="28"/>
    <w:unhideWhenUsed/>
    <w:qFormat/>
    <w:uiPriority w:val="9"/>
    <w:pPr>
      <w:keepNext/>
      <w:keepLines/>
      <w:numPr>
        <w:ilvl w:val="0"/>
        <w:numId w:val="3"/>
      </w:numPr>
      <w:adjustRightInd w:val="0"/>
      <w:snapToGrid w:val="0"/>
      <w:spacing w:before="50" w:beforeLines="50" w:after="120"/>
      <w:ind w:left="987"/>
      <w:outlineLvl w:val="2"/>
    </w:pPr>
    <w:rPr>
      <w:rFonts w:ascii="Courier New" w:hAnsi="Courier New" w:eastAsia="宋体" w:cs="Times New Roman"/>
      <w:b/>
      <w:bCs/>
      <w:kern w:val="2"/>
      <w:sz w:val="21"/>
      <w:szCs w:val="32"/>
      <w:lang w:val="en-US" w:eastAsia="zh-CN" w:bidi="ar-SA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5"/>
    <w:unhideWhenUsed/>
    <w:qFormat/>
    <w:uiPriority w:val="99"/>
    <w:rPr>
      <w:rFonts w:ascii="宋体"/>
      <w:sz w:val="18"/>
      <w:szCs w:val="18"/>
    </w:rPr>
  </w:style>
  <w:style w:type="paragraph" w:styleId="6">
    <w:name w:val="Balloon Text"/>
    <w:basedOn w:val="1"/>
    <w:link w:val="16"/>
    <w:qFormat/>
    <w:uiPriority w:val="0"/>
    <w:rPr>
      <w:sz w:val="18"/>
      <w:szCs w:val="18"/>
    </w:rPr>
  </w:style>
  <w:style w:type="paragraph" w:styleId="7">
    <w:name w:val="footer"/>
    <w:basedOn w:val="1"/>
    <w:link w:val="14"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8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10">
    <w:name w:val="Table Grid"/>
    <w:basedOn w:val="9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styleId="12">
    <w:name w:val="FollowedHyperlink"/>
    <w:basedOn w:val="11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脚 字符"/>
    <w:link w:val="7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5">
    <w:name w:val="文档结构图 字符"/>
    <w:link w:val="5"/>
    <w:semiHidden/>
    <w:qFormat/>
    <w:uiPriority w:val="99"/>
    <w:rPr>
      <w:rFonts w:ascii="宋体" w:hAnsi="Calibri"/>
      <w:kern w:val="2"/>
      <w:sz w:val="18"/>
      <w:szCs w:val="18"/>
    </w:rPr>
  </w:style>
  <w:style w:type="character" w:customStyle="1" w:styleId="16">
    <w:name w:val="批注框文本 字符"/>
    <w:link w:val="6"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17">
    <w:name w:val="页眉 字符"/>
    <w:link w:val="8"/>
    <w:qFormat/>
    <w:uiPriority w:val="0"/>
    <w:rPr>
      <w:rFonts w:ascii="Calibri" w:hAnsi="Calibri" w:eastAsia="宋体" w:cs="Times New Roman"/>
      <w:sz w:val="18"/>
      <w:szCs w:val="18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列出段落2"/>
    <w:basedOn w:val="1"/>
    <w:qFormat/>
    <w:uiPriority w:val="99"/>
    <w:pPr>
      <w:ind w:firstLine="420" w:firstLineChars="200"/>
    </w:pPr>
    <w:rPr>
      <w:rFonts w:ascii="Times New Roman" w:hAnsi="Times New Roman"/>
      <w:szCs w:val="20"/>
    </w:rPr>
  </w:style>
  <w:style w:type="paragraph" w:customStyle="1" w:styleId="20">
    <w:name w:val="列出段落3"/>
    <w:basedOn w:val="1"/>
    <w:qFormat/>
    <w:uiPriority w:val="0"/>
    <w:pPr>
      <w:ind w:firstLine="420" w:firstLineChars="200"/>
    </w:pPr>
  </w:style>
  <w:style w:type="paragraph" w:styleId="21">
    <w:name w:val="List Paragraph"/>
    <w:basedOn w:val="1"/>
    <w:qFormat/>
    <w:uiPriority w:val="99"/>
    <w:pPr>
      <w:ind w:firstLine="420" w:firstLineChars="200"/>
    </w:pPr>
  </w:style>
  <w:style w:type="paragraph" w:customStyle="1" w:styleId="22">
    <w:name w:val="样式 样式 样式 样式 左侧:  5 字符1 + 左侧:  5 字符 Char + 左侧:  5 字符 + 左侧:  5 字符 Char Char Char Char"/>
    <w:basedOn w:val="1"/>
    <w:qFormat/>
    <w:uiPriority w:val="0"/>
    <w:pPr>
      <w:topLinePunct/>
      <w:spacing w:before="100" w:after="100" w:line="312" w:lineRule="atLeast"/>
      <w:ind w:left="1260" w:firstLine="300"/>
      <w:jc w:val="left"/>
    </w:pPr>
    <w:rPr>
      <w:rFonts w:ascii="Times New Roman" w:hAnsi="Times New Roman" w:cs="宋体"/>
      <w:kern w:val="0"/>
      <w:szCs w:val="20"/>
    </w:rPr>
  </w:style>
  <w:style w:type="paragraph" w:customStyle="1" w:styleId="23">
    <w:name w:val="True or False"/>
    <w:basedOn w:val="1"/>
    <w:qFormat/>
    <w:uiPriority w:val="0"/>
    <w:pPr>
      <w:widowControl/>
      <w:tabs>
        <w:tab w:val="left" w:pos="432"/>
      </w:tabs>
      <w:ind w:left="432" w:right="1584" w:hanging="432"/>
    </w:pPr>
    <w:rPr>
      <w:rFonts w:ascii="CG Times (W1)" w:hAnsi="CG Times (W1)"/>
      <w:kern w:val="0"/>
      <w:sz w:val="24"/>
      <w:szCs w:val="20"/>
      <w:lang w:eastAsia="en-US"/>
    </w:rPr>
  </w:style>
  <w:style w:type="paragraph" w:customStyle="1" w:styleId="24">
    <w:name w:val="样式 样式 题注 + 左侧:  5 字符 段前: 0.5 行 段后: 1 行 + 左侧:  5 字符 段前: 0.5 行 段..."/>
    <w:basedOn w:val="1"/>
    <w:qFormat/>
    <w:uiPriority w:val="0"/>
    <w:pPr>
      <w:widowControl/>
      <w:spacing w:beforeLines="20" w:afterLines="20" w:line="312" w:lineRule="atLeast"/>
      <w:ind w:left="1050" w:leftChars="500"/>
      <w:jc w:val="center"/>
    </w:pPr>
    <w:rPr>
      <w:rFonts w:ascii="Arial" w:hAnsi="Arial" w:eastAsia="黑体" w:cs="宋体"/>
      <w:kern w:val="0"/>
      <w:sz w:val="18"/>
      <w:szCs w:val="20"/>
    </w:rPr>
  </w:style>
  <w:style w:type="paragraph" w:customStyle="1" w:styleId="25">
    <w:name w:val="列出段落4"/>
    <w:basedOn w:val="1"/>
    <w:qFormat/>
    <w:uiPriority w:val="0"/>
    <w:pPr>
      <w:ind w:firstLine="420" w:firstLineChars="200"/>
    </w:pPr>
  </w:style>
  <w:style w:type="character" w:customStyle="1" w:styleId="26">
    <w:name w:val="标题 1 字符"/>
    <w:basedOn w:val="11"/>
    <w:link w:val="2"/>
    <w:uiPriority w:val="9"/>
    <w:rPr>
      <w:rFonts w:ascii="Courier New" w:hAnsi="Courier New"/>
      <w:b/>
      <w:bCs/>
      <w:kern w:val="44"/>
      <w:sz w:val="28"/>
      <w:szCs w:val="44"/>
    </w:rPr>
  </w:style>
  <w:style w:type="character" w:customStyle="1" w:styleId="27">
    <w:name w:val="标题 2 字符"/>
    <w:basedOn w:val="11"/>
    <w:link w:val="3"/>
    <w:uiPriority w:val="9"/>
    <w:rPr>
      <w:rFonts w:ascii="宋体" w:hAnsi="宋体" w:cstheme="majorBidi"/>
      <w:b/>
      <w:bCs/>
      <w:kern w:val="2"/>
      <w:sz w:val="24"/>
      <w:szCs w:val="32"/>
    </w:rPr>
  </w:style>
  <w:style w:type="character" w:customStyle="1" w:styleId="28">
    <w:name w:val="标题 3 字符"/>
    <w:basedOn w:val="11"/>
    <w:link w:val="4"/>
    <w:uiPriority w:val="9"/>
    <w:rPr>
      <w:rFonts w:ascii="Courier New" w:hAnsi="Courier New"/>
      <w:b/>
      <w:bCs/>
      <w:kern w:val="2"/>
      <w:sz w:val="21"/>
      <w:szCs w:val="32"/>
    </w:rPr>
  </w:style>
  <w:style w:type="paragraph" w:customStyle="1" w:styleId="29">
    <w:name w:val="列出段落5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wsun\Documents\&#33258;&#23450;&#20041;%20Office%20&#27169;&#26495;\&#25216;&#33021;&#39064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B21AE09-822F-4287-8E6F-9B67EBAF3C3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技能题.dotx</Template>
  <Company>Microsoft</Company>
  <Pages>6</Pages>
  <Words>551</Words>
  <Characters>3145</Characters>
  <Lines>26</Lines>
  <Paragraphs>7</Paragraphs>
  <TotalTime>393</TotalTime>
  <ScaleCrop>false</ScaleCrop>
  <LinksUpToDate>false</LinksUpToDate>
  <CharactersWithSpaces>3689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2019-11-21T06:40:00Z</dcterms:created>
  <dc:creator>howsun</dc:creator>
  <cp:lastModifiedBy>吕</cp:lastModifiedBy>
  <dcterms:modified xsi:type="dcterms:W3CDTF">2019-11-26T01:32:14Z</dcterms:modified>
  <dc:title>bw</dc:title>
  <cp:revision>183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